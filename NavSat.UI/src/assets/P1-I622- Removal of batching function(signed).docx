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670"/>
      </w:tblGrid>
      <w:tr w:rsidR="00BD02CF" w14:paraId="1CCD96EC" w14:textId="77777777" w:rsidTr="00BD02CF">
        <w:trPr>
          <w:cantSplit/>
          <w:trHeight w:val="315"/>
        </w:trPr>
        <w:tc>
          <w:tcPr>
            <w:tcW w:w="2410" w:type="dxa"/>
            <w:vAlign w:val="center"/>
          </w:tcPr>
          <w:p w14:paraId="315B5CAF" w14:textId="6F700818" w:rsidR="00BD02CF" w:rsidRDefault="00BD02CF" w:rsidP="009728C1">
            <w:pPr>
              <w:pStyle w:val="Header"/>
              <w:tabs>
                <w:tab w:val="clear" w:pos="4320"/>
                <w:tab w:val="center" w:pos="4093"/>
              </w:tabs>
              <w:spacing w:before="120" w:after="120"/>
              <w:jc w:val="center"/>
            </w:pPr>
            <w:r>
              <w:rPr>
                <w:rFonts w:ascii="Verdana" w:hAnsi="Verdana"/>
                <w:noProof/>
                <w:szCs w:val="44"/>
              </w:rPr>
              <w:drawing>
                <wp:inline distT="0" distB="0" distL="0" distR="0" wp14:anchorId="1623ACE2" wp14:editId="71AC2913">
                  <wp:extent cx="904875" cy="828675"/>
                  <wp:effectExtent l="0" t="0" r="9525" b="9525"/>
                  <wp:docPr id="3" name="Picture 3" descr="C:\Users\mashadi\Pictures\sas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shadi\Pictures\sass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34" t="10156" r="22078" b="21875"/>
                          <a:stretch/>
                        </pic:blipFill>
                        <pic:spPr bwMode="auto">
                          <a:xfrm>
                            <a:off x="0" y="0"/>
                            <a:ext cx="9048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0" w:type="dxa"/>
            <w:vAlign w:val="center"/>
          </w:tcPr>
          <w:p w14:paraId="037D144F" w14:textId="296024EF" w:rsidR="00DD6B5D" w:rsidRDefault="00A80E7B" w:rsidP="009728C1">
            <w:pPr>
              <w:pStyle w:val="Header"/>
              <w:spacing w:before="120" w:after="12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New</w:t>
            </w:r>
            <w:r w:rsidR="00BD02CF">
              <w:rPr>
                <w:rFonts w:ascii="Arial" w:hAnsi="Arial"/>
                <w:b/>
                <w:sz w:val="28"/>
                <w:szCs w:val="28"/>
              </w:rPr>
              <w:t xml:space="preserve"> Request</w:t>
            </w:r>
            <w:r w:rsidR="00BD02CF" w:rsidRPr="00AA2DA9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14:paraId="18FF7F91" w14:textId="0582BC43" w:rsidR="00BD02CF" w:rsidRPr="00AA2DA9" w:rsidRDefault="00BD02CF" w:rsidP="009728C1">
            <w:pPr>
              <w:pStyle w:val="Header"/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AA2DA9">
              <w:rPr>
                <w:rFonts w:ascii="Arial" w:hAnsi="Arial"/>
                <w:b/>
                <w:sz w:val="28"/>
                <w:szCs w:val="28"/>
              </w:rPr>
              <w:t>Control Form</w:t>
            </w:r>
          </w:p>
        </w:tc>
      </w:tr>
    </w:tbl>
    <w:p w14:paraId="5D9A7B37" w14:textId="77777777" w:rsidR="001724A7" w:rsidRDefault="001724A7">
      <w:pPr>
        <w:rPr>
          <w:rFonts w:ascii="Verdana" w:hAnsi="Verdana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2894"/>
        <w:gridCol w:w="1843"/>
        <w:gridCol w:w="1784"/>
      </w:tblGrid>
      <w:tr w:rsidR="000111DB" w:rsidRPr="007003BF" w14:paraId="440813A8" w14:textId="77777777" w:rsidTr="00096429">
        <w:tc>
          <w:tcPr>
            <w:tcW w:w="3544" w:type="dxa"/>
            <w:shd w:val="clear" w:color="auto" w:fill="D9D9D9" w:themeFill="background1" w:themeFillShade="D9"/>
          </w:tcPr>
          <w:p w14:paraId="0A75E76B" w14:textId="0961D912" w:rsidR="000111DB" w:rsidRPr="00096429" w:rsidRDefault="000111DB" w:rsidP="000111DB">
            <w:pPr>
              <w:pStyle w:val="TableHeading"/>
              <w:jc w:val="left"/>
              <w:rPr>
                <w:bCs/>
              </w:rPr>
            </w:pPr>
            <w:r w:rsidRPr="00096429">
              <w:rPr>
                <w:bCs/>
              </w:rPr>
              <w:t>Change</w:t>
            </w:r>
            <w:r w:rsidR="00096429">
              <w:rPr>
                <w:bCs/>
              </w:rPr>
              <w:t>/Support</w:t>
            </w:r>
            <w:r w:rsidRPr="00096429">
              <w:rPr>
                <w:bCs/>
              </w:rPr>
              <w:t xml:space="preserve"> Request No</w:t>
            </w:r>
          </w:p>
        </w:tc>
        <w:tc>
          <w:tcPr>
            <w:tcW w:w="2894" w:type="dxa"/>
            <w:shd w:val="clear" w:color="auto" w:fill="auto"/>
          </w:tcPr>
          <w:p w14:paraId="683B9FB4" w14:textId="0F1C0B27" w:rsidR="000111DB" w:rsidRDefault="007C6492" w:rsidP="00FF54E7">
            <w:pPr>
              <w:pStyle w:val="TableLeft"/>
              <w:spacing w:before="120" w:after="120"/>
            </w:pPr>
            <w:r w:rsidRPr="007C6492">
              <w:t>P1-I62</w:t>
            </w:r>
            <w:r w:rsidR="00674501">
              <w:t>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26AA032" w14:textId="77777777" w:rsidR="000111DB" w:rsidRPr="00096429" w:rsidRDefault="000111DB" w:rsidP="000111DB">
            <w:pPr>
              <w:pStyle w:val="TableHeading"/>
              <w:jc w:val="left"/>
              <w:rPr>
                <w:bCs/>
              </w:rPr>
            </w:pPr>
            <w:r w:rsidRPr="00096429">
              <w:rPr>
                <w:bCs/>
              </w:rPr>
              <w:t>Priority</w:t>
            </w:r>
          </w:p>
        </w:tc>
        <w:tc>
          <w:tcPr>
            <w:tcW w:w="1784" w:type="dxa"/>
            <w:shd w:val="clear" w:color="auto" w:fill="auto"/>
          </w:tcPr>
          <w:p w14:paraId="5F9075E7" w14:textId="25417026" w:rsidR="000111DB" w:rsidRPr="007003BF" w:rsidRDefault="00681A0E" w:rsidP="000111DB">
            <w:pPr>
              <w:pStyle w:val="TableLeft"/>
              <w:spacing w:before="120" w:after="120"/>
            </w:pPr>
            <w:r>
              <w:t>High</w:t>
            </w:r>
          </w:p>
        </w:tc>
      </w:tr>
      <w:tr w:rsidR="000111DB" w:rsidRPr="007003BF" w14:paraId="10AF8C06" w14:textId="77777777" w:rsidTr="00096429">
        <w:tc>
          <w:tcPr>
            <w:tcW w:w="3544" w:type="dxa"/>
            <w:shd w:val="clear" w:color="auto" w:fill="D9D9D9" w:themeFill="background1" w:themeFillShade="D9"/>
          </w:tcPr>
          <w:p w14:paraId="04E6EDB9" w14:textId="77777777" w:rsidR="000111DB" w:rsidRPr="00096429" w:rsidRDefault="000111DB" w:rsidP="000111DB">
            <w:pPr>
              <w:pStyle w:val="TableHeading"/>
              <w:jc w:val="left"/>
              <w:rPr>
                <w:bCs/>
              </w:rPr>
            </w:pPr>
            <w:r w:rsidRPr="00096429">
              <w:rPr>
                <w:bCs/>
              </w:rPr>
              <w:t>Requested by</w:t>
            </w:r>
          </w:p>
        </w:tc>
        <w:tc>
          <w:tcPr>
            <w:tcW w:w="2894" w:type="dxa"/>
            <w:shd w:val="clear" w:color="auto" w:fill="auto"/>
          </w:tcPr>
          <w:p w14:paraId="2A3A95F2" w14:textId="419E8B4B" w:rsidR="000111DB" w:rsidRPr="007003BF" w:rsidRDefault="000C5655" w:rsidP="000111DB">
            <w:pPr>
              <w:pStyle w:val="TableLeft"/>
              <w:spacing w:before="120" w:after="120"/>
            </w:pPr>
            <w:r>
              <w:t>Patience Ramawa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497202F" w14:textId="77777777" w:rsidR="000111DB" w:rsidRPr="00096429" w:rsidRDefault="000111DB" w:rsidP="000111DB">
            <w:pPr>
              <w:pStyle w:val="TableHeading"/>
              <w:jc w:val="left"/>
              <w:rPr>
                <w:bCs/>
              </w:rPr>
            </w:pPr>
            <w:r w:rsidRPr="00096429">
              <w:rPr>
                <w:bCs/>
              </w:rPr>
              <w:t>Tel</w:t>
            </w:r>
          </w:p>
        </w:tc>
        <w:tc>
          <w:tcPr>
            <w:tcW w:w="1784" w:type="dxa"/>
            <w:shd w:val="clear" w:color="auto" w:fill="auto"/>
          </w:tcPr>
          <w:p w14:paraId="54BA788D" w14:textId="5D801451" w:rsidR="000111DB" w:rsidRPr="007003BF" w:rsidRDefault="000111DB" w:rsidP="000111DB">
            <w:pPr>
              <w:pStyle w:val="TableLeft"/>
              <w:spacing w:before="120" w:after="120"/>
            </w:pPr>
          </w:p>
        </w:tc>
      </w:tr>
      <w:tr w:rsidR="000111DB" w14:paraId="2F3A499D" w14:textId="77777777" w:rsidTr="00096429">
        <w:tc>
          <w:tcPr>
            <w:tcW w:w="3544" w:type="dxa"/>
            <w:shd w:val="clear" w:color="auto" w:fill="D9D9D9" w:themeFill="background1" w:themeFillShade="D9"/>
          </w:tcPr>
          <w:p w14:paraId="399B6AA4" w14:textId="77777777" w:rsidR="000111DB" w:rsidRPr="00096429" w:rsidRDefault="000111DB" w:rsidP="000111DB">
            <w:pPr>
              <w:pStyle w:val="TableHeading"/>
              <w:jc w:val="left"/>
              <w:rPr>
                <w:bCs/>
              </w:rPr>
            </w:pPr>
            <w:r w:rsidRPr="00096429">
              <w:rPr>
                <w:bCs/>
              </w:rPr>
              <w:t>Date Requested</w:t>
            </w:r>
          </w:p>
        </w:tc>
        <w:tc>
          <w:tcPr>
            <w:tcW w:w="2894" w:type="dxa"/>
            <w:shd w:val="clear" w:color="auto" w:fill="auto"/>
          </w:tcPr>
          <w:p w14:paraId="1A56F2B7" w14:textId="62E414CE" w:rsidR="000111DB" w:rsidRDefault="001B2A1C" w:rsidP="001D3AA1">
            <w:pPr>
              <w:pStyle w:val="TableLeft"/>
              <w:spacing w:before="120" w:after="120"/>
            </w:pPr>
            <w:r>
              <w:t>2022-</w:t>
            </w:r>
            <w:r w:rsidR="003106FD">
              <w:t>10</w:t>
            </w:r>
            <w:r w:rsidR="00CC49A7">
              <w:t>-</w:t>
            </w:r>
            <w:r w:rsidR="00674501">
              <w:t>12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4AA27DB" w14:textId="77777777" w:rsidR="000111DB" w:rsidRPr="00096429" w:rsidRDefault="000111DB" w:rsidP="000111DB">
            <w:pPr>
              <w:pStyle w:val="TableHeading"/>
              <w:ind w:right="-250"/>
              <w:jc w:val="left"/>
              <w:rPr>
                <w:bCs/>
              </w:rPr>
            </w:pPr>
            <w:r w:rsidRPr="00096429">
              <w:rPr>
                <w:bCs/>
              </w:rPr>
              <w:t>Date Required</w:t>
            </w:r>
          </w:p>
        </w:tc>
        <w:tc>
          <w:tcPr>
            <w:tcW w:w="1784" w:type="dxa"/>
            <w:shd w:val="clear" w:color="auto" w:fill="auto"/>
          </w:tcPr>
          <w:p w14:paraId="5EC7BA13" w14:textId="6853D544" w:rsidR="000111DB" w:rsidRDefault="000111DB" w:rsidP="000111DB">
            <w:pPr>
              <w:pStyle w:val="TableLeft"/>
              <w:spacing w:before="120" w:after="120"/>
              <w:ind w:right="-250"/>
            </w:pPr>
          </w:p>
        </w:tc>
      </w:tr>
      <w:tr w:rsidR="000111DB" w:rsidRPr="007003BF" w14:paraId="2EFF607E" w14:textId="77777777" w:rsidTr="00096429">
        <w:tc>
          <w:tcPr>
            <w:tcW w:w="3544" w:type="dxa"/>
            <w:shd w:val="clear" w:color="auto" w:fill="D9D9D9" w:themeFill="background1" w:themeFillShade="D9"/>
          </w:tcPr>
          <w:p w14:paraId="6A26D649" w14:textId="77777777" w:rsidR="000111DB" w:rsidRPr="00096429" w:rsidRDefault="00FF54E7" w:rsidP="00FF54E7">
            <w:pPr>
              <w:pStyle w:val="TableHeading"/>
              <w:jc w:val="left"/>
              <w:rPr>
                <w:bCs/>
              </w:rPr>
            </w:pPr>
            <w:r w:rsidRPr="00096429">
              <w:rPr>
                <w:bCs/>
              </w:rPr>
              <w:t>Process/</w:t>
            </w:r>
            <w:r w:rsidR="000111DB" w:rsidRPr="00096429">
              <w:rPr>
                <w:bCs/>
              </w:rPr>
              <w:t>Module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6EF7AEF2" w14:textId="7C5EF069" w:rsidR="000111DB" w:rsidRDefault="00674501" w:rsidP="00247463">
            <w:pPr>
              <w:pStyle w:val="TableLeft"/>
              <w:spacing w:before="120" w:after="120"/>
            </w:pPr>
            <w:r>
              <w:rPr>
                <w:i/>
                <w:iCs/>
              </w:rPr>
              <w:t>Re-boxing</w:t>
            </w:r>
          </w:p>
        </w:tc>
      </w:tr>
      <w:tr w:rsidR="001724A7" w:rsidRPr="00430CA9" w14:paraId="39E6FDB1" w14:textId="77777777" w:rsidTr="0009642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065" w:type="dxa"/>
            <w:gridSpan w:val="4"/>
            <w:shd w:val="clear" w:color="auto" w:fill="D9D9D9" w:themeFill="background1" w:themeFillShade="D9"/>
          </w:tcPr>
          <w:p w14:paraId="16258EE1" w14:textId="27017770" w:rsidR="001724A7" w:rsidRPr="00096429" w:rsidRDefault="000111DB" w:rsidP="000111DB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096429">
              <w:rPr>
                <w:rFonts w:ascii="Verdana" w:hAnsi="Verdana"/>
                <w:b/>
                <w:bCs/>
              </w:rPr>
              <w:t xml:space="preserve">Summary of </w:t>
            </w:r>
            <w:r w:rsidR="00481E45" w:rsidRPr="00096429">
              <w:rPr>
                <w:rFonts w:ascii="Verdana" w:hAnsi="Verdana"/>
                <w:b/>
                <w:bCs/>
              </w:rPr>
              <w:t>request</w:t>
            </w:r>
            <w:r w:rsidR="00481E45">
              <w:rPr>
                <w:rFonts w:ascii="Verdana" w:hAnsi="Verdana"/>
                <w:b/>
                <w:bCs/>
              </w:rPr>
              <w:t>:</w:t>
            </w:r>
            <w:r w:rsidR="002C1B25">
              <w:rPr>
                <w:rFonts w:ascii="Verdana" w:hAnsi="Verdana"/>
                <w:b/>
                <w:bCs/>
              </w:rPr>
              <w:t xml:space="preserve"> </w:t>
            </w:r>
            <w:r w:rsidR="005E638E">
              <w:rPr>
                <w:rFonts w:ascii="Verdana" w:hAnsi="Verdana"/>
                <w:b/>
              </w:rPr>
              <w:t>Searching records in old Socpen grants table</w:t>
            </w:r>
          </w:p>
        </w:tc>
      </w:tr>
      <w:tr w:rsidR="00CD4918" w:rsidRPr="00430CA9" w14:paraId="35CBAD79" w14:textId="77777777" w:rsidTr="00CD4918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065" w:type="dxa"/>
            <w:gridSpan w:val="4"/>
            <w:shd w:val="clear" w:color="auto" w:fill="auto"/>
          </w:tcPr>
          <w:p w14:paraId="2B5A50F6" w14:textId="77777777" w:rsidR="00CD4918" w:rsidRPr="00820846" w:rsidRDefault="00CD4918" w:rsidP="00CD4918">
            <w:pPr>
              <w:pStyle w:val="Default"/>
              <w:spacing w:before="120" w:after="120"/>
              <w:rPr>
                <w:i/>
                <w:iCs/>
                <w:sz w:val="20"/>
                <w:szCs w:val="20"/>
                <w:u w:val="single"/>
              </w:rPr>
            </w:pPr>
            <w:r w:rsidRPr="00553091">
              <w:rPr>
                <w:i/>
                <w:iCs/>
                <w:sz w:val="20"/>
                <w:szCs w:val="20"/>
                <w:u w:val="single"/>
              </w:rPr>
              <w:t>Background and context of request</w:t>
            </w:r>
          </w:p>
          <w:p w14:paraId="647BFCBE" w14:textId="4560198A" w:rsidR="00CC4011" w:rsidRDefault="003F37AC" w:rsidP="0094484A">
            <w:pPr>
              <w:rPr>
                <w:rFonts w:ascii="Verdana" w:hAnsi="Verdana"/>
                <w:lang w:val="en-ZA"/>
              </w:rPr>
            </w:pPr>
            <w:r>
              <w:rPr>
                <w:rFonts w:ascii="Verdana" w:hAnsi="Verdana"/>
                <w:lang w:val="en-ZA"/>
              </w:rPr>
              <w:t xml:space="preserve">Batching was an exclusive function of local office users. When CR </w:t>
            </w:r>
            <w:r w:rsidRPr="003F37AC">
              <w:rPr>
                <w:rFonts w:ascii="Verdana" w:hAnsi="Verdana"/>
                <w:b/>
                <w:bCs/>
                <w:lang w:val="en-ZA"/>
              </w:rPr>
              <w:t>P-1-I591</w:t>
            </w:r>
            <w:r>
              <w:rPr>
                <w:rFonts w:ascii="Verdana" w:hAnsi="Verdana"/>
                <w:lang w:val="en-ZA"/>
              </w:rPr>
              <w:t xml:space="preserve"> was implemented, it introduced batching to RMC to help users add batches to boxes during auto re-boxing. A request has been made for this to change</w:t>
            </w:r>
          </w:p>
          <w:p w14:paraId="590D351D" w14:textId="77777777" w:rsidR="00435610" w:rsidRDefault="00435610" w:rsidP="0094484A">
            <w:pPr>
              <w:rPr>
                <w:rFonts w:ascii="Verdana" w:hAnsi="Verdana"/>
                <w:lang w:val="en-ZA"/>
              </w:rPr>
            </w:pPr>
          </w:p>
          <w:p w14:paraId="52680385" w14:textId="6ABB77F1" w:rsidR="00CD4918" w:rsidRPr="00435610" w:rsidRDefault="00CD4918" w:rsidP="00CD4918">
            <w:pPr>
              <w:rPr>
                <w:rFonts w:ascii="Verdana" w:hAnsi="Verdana"/>
                <w:i/>
                <w:iCs/>
                <w:u w:val="single"/>
                <w:lang w:val="en-ZA"/>
              </w:rPr>
            </w:pPr>
            <w:r w:rsidRPr="0006076C">
              <w:rPr>
                <w:rFonts w:ascii="Verdana" w:hAnsi="Verdana"/>
                <w:i/>
                <w:iCs/>
                <w:u w:val="single"/>
                <w:lang w:val="en-ZA"/>
              </w:rPr>
              <w:t>Reason for request</w:t>
            </w:r>
          </w:p>
          <w:p w14:paraId="73751D43" w14:textId="2357610A" w:rsidR="004133DE" w:rsidRDefault="004133DE" w:rsidP="00CD4918">
            <w:pPr>
              <w:rPr>
                <w:rFonts w:ascii="Verdana" w:hAnsi="Verdana"/>
                <w:lang w:val="en-ZA"/>
              </w:rPr>
            </w:pPr>
            <w:r>
              <w:rPr>
                <w:rFonts w:ascii="Verdana" w:hAnsi="Verdana"/>
                <w:i/>
                <w:iCs/>
                <w:lang w:val="en-ZA"/>
              </w:rPr>
              <w:t>Users</w:t>
            </w:r>
            <w:r w:rsidR="003F37AC">
              <w:rPr>
                <w:rFonts w:ascii="Verdana" w:hAnsi="Verdana"/>
                <w:i/>
                <w:iCs/>
                <w:lang w:val="en-ZA"/>
              </w:rPr>
              <w:t xml:space="preserve"> complain that batching in RMC is time-consuming and ill-suited for their purpose</w:t>
            </w:r>
          </w:p>
          <w:p w14:paraId="7B5BE944" w14:textId="77777777" w:rsidR="00CD4918" w:rsidRPr="0006076C" w:rsidRDefault="00CD4918" w:rsidP="00CD4918">
            <w:pPr>
              <w:rPr>
                <w:rFonts w:ascii="Verdana" w:hAnsi="Verdana"/>
                <w:lang w:val="en-ZA"/>
              </w:rPr>
            </w:pPr>
          </w:p>
          <w:p w14:paraId="1010E1BF" w14:textId="77777777" w:rsidR="00CD4918" w:rsidRPr="0006076C" w:rsidRDefault="00CD4918" w:rsidP="00CD4918">
            <w:pPr>
              <w:rPr>
                <w:rFonts w:ascii="Verdana" w:hAnsi="Verdana"/>
                <w:i/>
                <w:iCs/>
                <w:lang w:val="en-ZA"/>
              </w:rPr>
            </w:pPr>
            <w:r w:rsidRPr="0006076C">
              <w:rPr>
                <w:rFonts w:ascii="Verdana" w:hAnsi="Verdana"/>
                <w:i/>
                <w:iCs/>
                <w:lang w:val="en-ZA"/>
              </w:rPr>
              <w:t>Details of request</w:t>
            </w:r>
          </w:p>
          <w:p w14:paraId="72B12297" w14:textId="6F74C2D2" w:rsidR="00CD4918" w:rsidRDefault="00CD4918" w:rsidP="00CD4918">
            <w:pPr>
              <w:rPr>
                <w:rFonts w:ascii="Verdana" w:hAnsi="Verdana"/>
                <w:i/>
                <w:iCs/>
                <w:u w:val="single"/>
                <w:lang w:val="en-ZA"/>
              </w:rPr>
            </w:pPr>
            <w:r w:rsidRPr="0006076C">
              <w:rPr>
                <w:rFonts w:ascii="Verdana" w:hAnsi="Verdana"/>
                <w:i/>
                <w:iCs/>
                <w:u w:val="single"/>
                <w:lang w:val="en-ZA"/>
              </w:rPr>
              <w:t xml:space="preserve">Business </w:t>
            </w:r>
            <w:r w:rsidR="005E5EC5">
              <w:rPr>
                <w:rFonts w:ascii="Verdana" w:hAnsi="Verdana"/>
                <w:i/>
                <w:iCs/>
                <w:u w:val="single"/>
                <w:lang w:val="en-ZA"/>
              </w:rPr>
              <w:t>p</w:t>
            </w:r>
            <w:r w:rsidRPr="0006076C">
              <w:rPr>
                <w:rFonts w:ascii="Verdana" w:hAnsi="Verdana"/>
                <w:i/>
                <w:iCs/>
                <w:u w:val="single"/>
                <w:lang w:val="en-ZA"/>
              </w:rPr>
              <w:t>rocess description</w:t>
            </w:r>
          </w:p>
          <w:p w14:paraId="7336930E" w14:textId="2C4FFC93" w:rsidR="00CD4918" w:rsidRDefault="00CD4918" w:rsidP="00CD4918">
            <w:pPr>
              <w:rPr>
                <w:rFonts w:ascii="Verdana" w:hAnsi="Verdana"/>
                <w:lang w:val="en-ZA"/>
              </w:rPr>
            </w:pPr>
          </w:p>
          <w:p w14:paraId="3D21BD4D" w14:textId="072D2C88" w:rsidR="00CD4918" w:rsidRPr="006C7D93" w:rsidRDefault="008721A8" w:rsidP="00CD4918">
            <w:pPr>
              <w:rPr>
                <w:rFonts w:ascii="Verdana" w:hAnsi="Verdana"/>
                <w:lang w:val="en-ZA"/>
              </w:rPr>
            </w:pPr>
            <w:r>
              <w:rPr>
                <w:rFonts w:ascii="Verdana" w:hAnsi="Verdana"/>
                <w:lang w:val="en-ZA"/>
              </w:rPr>
              <w:t>RMC users</w:t>
            </w:r>
            <w:bookmarkStart w:id="0" w:name="_GoBack"/>
            <w:bookmarkEnd w:id="0"/>
            <w:r>
              <w:rPr>
                <w:rFonts w:ascii="Verdana" w:hAnsi="Verdana"/>
                <w:lang w:val="en-ZA"/>
              </w:rPr>
              <w:t xml:space="preserve"> requires Batching function to be removed from RMC  This function</w:t>
            </w:r>
            <w:r w:rsidR="00D81F0A">
              <w:rPr>
                <w:rFonts w:ascii="Verdana" w:hAnsi="Verdana"/>
                <w:lang w:val="en-ZA"/>
              </w:rPr>
              <w:t xml:space="preserve"> is taking place in </w:t>
            </w:r>
            <w:r w:rsidR="003F37AC">
              <w:rPr>
                <w:rFonts w:ascii="Verdana" w:hAnsi="Verdana"/>
                <w:b/>
                <w:bCs/>
                <w:lang w:val="en-ZA"/>
              </w:rPr>
              <w:t>Re-boxing</w:t>
            </w:r>
            <w:r w:rsidR="00860E67">
              <w:rPr>
                <w:rFonts w:ascii="Verdana" w:hAnsi="Verdana"/>
                <w:lang w:val="en-ZA"/>
              </w:rPr>
              <w:t xml:space="preserve"> screen</w:t>
            </w:r>
          </w:p>
          <w:p w14:paraId="7FDF54F8" w14:textId="77777777" w:rsidR="00CD4918" w:rsidRPr="00096429" w:rsidRDefault="00CD4918" w:rsidP="000111DB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</w:tr>
      <w:tr w:rsidR="002C1B25" w:rsidRPr="00430CA9" w14:paraId="40E3351D" w14:textId="77777777" w:rsidTr="002C1B2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065" w:type="dxa"/>
            <w:gridSpan w:val="4"/>
            <w:shd w:val="clear" w:color="auto" w:fill="auto"/>
          </w:tcPr>
          <w:p w14:paraId="1BE9C76E" w14:textId="170A4DBE" w:rsidR="000336E9" w:rsidRDefault="00374CD7" w:rsidP="00927C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batching function </w:t>
            </w:r>
            <w:r w:rsidR="00C87B4E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s shown below in the screen shot must be removed</w:t>
            </w:r>
          </w:p>
          <w:p w14:paraId="284F822E" w14:textId="0D41D57D" w:rsidR="000336E9" w:rsidRDefault="000336E9" w:rsidP="00927C94">
            <w:pPr>
              <w:rPr>
                <w:rFonts w:ascii="Verdana" w:hAnsi="Verdana"/>
              </w:rPr>
            </w:pPr>
          </w:p>
          <w:p w14:paraId="31A7C76C" w14:textId="7049CD11" w:rsidR="000336E9" w:rsidRDefault="00374CD7" w:rsidP="00927C94">
            <w:pPr>
              <w:rPr>
                <w:rFonts w:ascii="Verdana" w:hAnsi="Verdana"/>
              </w:rPr>
            </w:pPr>
            <w:r w:rsidRPr="00374CD7">
              <w:rPr>
                <w:rFonts w:ascii="Verdana" w:hAnsi="Verdana"/>
                <w:noProof/>
              </w:rPr>
              <w:drawing>
                <wp:inline distT="0" distB="0" distL="0" distR="0" wp14:anchorId="5A4D05E7" wp14:editId="3488CC4F">
                  <wp:extent cx="6254115" cy="1653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11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C2137" w14:textId="446484C2" w:rsidR="000336E9" w:rsidRPr="00BC2809" w:rsidRDefault="000336E9" w:rsidP="00927C94">
            <w:pPr>
              <w:rPr>
                <w:rFonts w:ascii="Verdana" w:hAnsi="Verdana"/>
              </w:rPr>
            </w:pPr>
          </w:p>
        </w:tc>
      </w:tr>
      <w:tr w:rsidR="000111DB" w:rsidRPr="007003BF" w14:paraId="79450419" w14:textId="77777777" w:rsidTr="00096429">
        <w:tc>
          <w:tcPr>
            <w:tcW w:w="3544" w:type="dxa"/>
            <w:shd w:val="clear" w:color="auto" w:fill="auto"/>
          </w:tcPr>
          <w:p w14:paraId="69F5804B" w14:textId="77777777" w:rsidR="000111DB" w:rsidRPr="00DF06B5" w:rsidRDefault="000111DB" w:rsidP="000111DB">
            <w:pPr>
              <w:pStyle w:val="TableHeading"/>
              <w:rPr>
                <w:b w:val="0"/>
              </w:rPr>
            </w:pPr>
            <w:r w:rsidRPr="00DF06B5">
              <w:rPr>
                <w:b w:val="0"/>
              </w:rPr>
              <w:t>Estimated Time to Complete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0A47A301" w14:textId="003A303F" w:rsidR="000111DB" w:rsidRPr="007003BF" w:rsidRDefault="00C02D1D" w:rsidP="007E0207">
            <w:pPr>
              <w:pStyle w:val="TableLeft"/>
              <w:spacing w:before="120" w:after="120"/>
            </w:pPr>
            <w:r>
              <w:t>3 days</w:t>
            </w:r>
          </w:p>
        </w:tc>
      </w:tr>
      <w:tr w:rsidR="000111DB" w:rsidRPr="009D4636" w14:paraId="6E364554" w14:textId="77777777" w:rsidTr="00096429">
        <w:tc>
          <w:tcPr>
            <w:tcW w:w="3544" w:type="dxa"/>
            <w:shd w:val="clear" w:color="auto" w:fill="auto"/>
          </w:tcPr>
          <w:p w14:paraId="29524140" w14:textId="77777777" w:rsidR="000111DB" w:rsidRDefault="000111DB" w:rsidP="000111DB">
            <w:pPr>
              <w:pStyle w:val="TableHeading"/>
              <w:rPr>
                <w:b w:val="0"/>
              </w:rPr>
            </w:pPr>
            <w:r w:rsidRPr="00DF06B5">
              <w:rPr>
                <w:b w:val="0"/>
              </w:rPr>
              <w:t>Estimated Cost to Complete</w:t>
            </w:r>
          </w:p>
          <w:p w14:paraId="67BB2FC3" w14:textId="6F4468B3" w:rsidR="00096429" w:rsidRPr="00096429" w:rsidRDefault="00096429" w:rsidP="00096429">
            <w:pPr>
              <w:pStyle w:val="TableLeft"/>
              <w:jc w:val="center"/>
            </w:pPr>
            <w:r>
              <w:t>(if applicable)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13242F46" w14:textId="1354C0AB" w:rsidR="000111DB" w:rsidRPr="009D4636" w:rsidRDefault="00AA4D42" w:rsidP="009C0102">
            <w:pPr>
              <w:pStyle w:val="TableLeft"/>
              <w:spacing w:before="120" w:after="120"/>
            </w:pPr>
            <w:r>
              <w:t>Not applicable</w:t>
            </w:r>
          </w:p>
        </w:tc>
      </w:tr>
    </w:tbl>
    <w:p w14:paraId="330E8A7F" w14:textId="77777777" w:rsidR="000111DB" w:rsidRDefault="000111DB"/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260"/>
        <w:gridCol w:w="1843"/>
        <w:gridCol w:w="567"/>
        <w:gridCol w:w="1843"/>
        <w:gridCol w:w="567"/>
      </w:tblGrid>
      <w:tr w:rsidR="00A71A5B" w:rsidRPr="00096429" w14:paraId="1D42CB68" w14:textId="77777777" w:rsidTr="00A71A5B">
        <w:trPr>
          <w:trHeight w:val="541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7DB984" w14:textId="77777777" w:rsidR="00A71A5B" w:rsidRPr="00096429" w:rsidRDefault="00A71A5B" w:rsidP="00E96898">
            <w:pPr>
              <w:pStyle w:val="TableHeading"/>
              <w:rPr>
                <w:bCs/>
              </w:rPr>
            </w:pPr>
            <w:r w:rsidRPr="00096429">
              <w:rPr>
                <w:bCs/>
              </w:rPr>
              <w:t>Recommendation</w:t>
            </w:r>
            <w:r>
              <w:rPr>
                <w:bCs/>
              </w:rPr>
              <w:t>/Approval</w:t>
            </w:r>
          </w:p>
        </w:tc>
      </w:tr>
      <w:tr w:rsidR="00A71A5B" w:rsidRPr="00E10F3C" w14:paraId="37E5C4BF" w14:textId="77777777" w:rsidTr="00E9689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820F14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lastRenderedPageBreak/>
              <w:t>Requestor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68931E1" w14:textId="0EFFAA1C" w:rsidR="00A71A5B" w:rsidRPr="00E10F3C" w:rsidRDefault="00915EED" w:rsidP="00E96898">
            <w:pPr>
              <w:pStyle w:val="TableHeading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Patience Ramawa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B66BF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Recommended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FB17757" w14:textId="77777777" w:rsidR="00A71A5B" w:rsidRPr="00E10F3C" w:rsidRDefault="00A71A5B" w:rsidP="00E96898">
            <w:pPr>
              <w:pStyle w:val="TableHeading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C292A" w14:textId="77777777" w:rsidR="00A71A5B" w:rsidRPr="00C77524" w:rsidRDefault="00A71A5B" w:rsidP="00E96898">
            <w:pPr>
              <w:pStyle w:val="TableHeading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 xml:space="preserve">Not Recommended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D03DA98" w14:textId="77777777" w:rsidR="00A71A5B" w:rsidRPr="00E10F3C" w:rsidRDefault="00A71A5B" w:rsidP="00E96898">
            <w:pPr>
              <w:pStyle w:val="TableHeading"/>
              <w:rPr>
                <w:b w:val="0"/>
                <w:sz w:val="18"/>
                <w:szCs w:val="18"/>
              </w:rPr>
            </w:pPr>
          </w:p>
        </w:tc>
      </w:tr>
      <w:tr w:rsidR="00A71A5B" w:rsidRPr="00E10F3C" w14:paraId="230572C3" w14:textId="77777777" w:rsidTr="00E9689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9B0D4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Signature: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2C15588" w14:textId="6AFB0858" w:rsidR="00A71A5B" w:rsidRPr="00E10F3C" w:rsidRDefault="008721A8" w:rsidP="00E96898">
            <w:pPr>
              <w:pStyle w:val="TableHeading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75F60205" wp14:editId="1A39AA9F">
                  <wp:extent cx="1304925" cy="257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B3C2B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Date: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A3FF778" w14:textId="27E8A7D0" w:rsidR="00A71A5B" w:rsidRPr="00E10F3C" w:rsidRDefault="008721A8" w:rsidP="00E96898">
            <w:pPr>
              <w:pStyle w:val="TableHeading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20</w:t>
            </w:r>
            <w:r w:rsidR="00A71A5B">
              <w:rPr>
                <w:b w:val="0"/>
                <w:sz w:val="18"/>
                <w:szCs w:val="18"/>
              </w:rPr>
              <w:t>/08/2022</w:t>
            </w:r>
          </w:p>
        </w:tc>
      </w:tr>
      <w:tr w:rsidR="00A71A5B" w:rsidRPr="00E10F3C" w14:paraId="5337C9F6" w14:textId="77777777" w:rsidTr="00E9689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107736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 xml:space="preserve">SASSA </w:t>
            </w:r>
            <w:r>
              <w:rPr>
                <w:sz w:val="18"/>
                <w:szCs w:val="18"/>
              </w:rPr>
              <w:t>Project Manager: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9BA1A53" w14:textId="77777777" w:rsidR="00A71A5B" w:rsidRPr="00E10F3C" w:rsidRDefault="00A71A5B" w:rsidP="00E96898">
            <w:pPr>
              <w:pStyle w:val="TableHeading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Kamo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Govender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90B57A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Approved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18EBC32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D6B0D1" w14:textId="77777777" w:rsidR="00A71A5B" w:rsidRPr="00C77524" w:rsidRDefault="00A71A5B" w:rsidP="00E96898">
            <w:pPr>
              <w:pStyle w:val="TableHeading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Not Approved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64A15EC" w14:textId="77777777" w:rsidR="00A71A5B" w:rsidRPr="00E10F3C" w:rsidRDefault="00A71A5B" w:rsidP="00E96898">
            <w:pPr>
              <w:pStyle w:val="TableHeading"/>
              <w:rPr>
                <w:b w:val="0"/>
                <w:sz w:val="18"/>
                <w:szCs w:val="18"/>
              </w:rPr>
            </w:pPr>
          </w:p>
        </w:tc>
      </w:tr>
      <w:tr w:rsidR="00A71A5B" w:rsidRPr="00E10F3C" w14:paraId="4C207257" w14:textId="77777777" w:rsidTr="00E9689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4BCA4C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Signature: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C9C769C" w14:textId="77777777" w:rsidR="00A71A5B" w:rsidRPr="00E10F3C" w:rsidRDefault="00A71A5B" w:rsidP="00E96898">
            <w:pPr>
              <w:pStyle w:val="TableHeading"/>
              <w:rPr>
                <w:b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7F36EE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Date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06B36C2" w14:textId="237A90B5" w:rsidR="00A71A5B" w:rsidRPr="00E10F3C" w:rsidRDefault="00A71A5B" w:rsidP="00E96898">
            <w:pPr>
              <w:pStyle w:val="TableHeading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  </w:t>
            </w:r>
            <w:r w:rsidR="008721A8">
              <w:rPr>
                <w:b w:val="0"/>
                <w:sz w:val="18"/>
                <w:szCs w:val="18"/>
              </w:rPr>
              <w:t>20</w:t>
            </w:r>
            <w:r>
              <w:rPr>
                <w:b w:val="0"/>
                <w:sz w:val="18"/>
                <w:szCs w:val="18"/>
              </w:rPr>
              <w:t xml:space="preserve"> /08/2022</w:t>
            </w:r>
          </w:p>
        </w:tc>
      </w:tr>
      <w:tr w:rsidR="00A71A5B" w:rsidRPr="00E10F3C" w14:paraId="5F78C78C" w14:textId="77777777" w:rsidTr="00E9689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CF407C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proofErr w:type="spellStart"/>
            <w:r w:rsidRPr="00C77524">
              <w:rPr>
                <w:sz w:val="18"/>
                <w:szCs w:val="18"/>
              </w:rPr>
              <w:t>Faranani</w:t>
            </w:r>
            <w:proofErr w:type="spellEnd"/>
            <w:r w:rsidRPr="00C77524">
              <w:rPr>
                <w:sz w:val="18"/>
                <w:szCs w:val="18"/>
              </w:rPr>
              <w:t xml:space="preserve"> Project Manager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0E99676" w14:textId="77777777" w:rsidR="00A71A5B" w:rsidRPr="00E10F3C" w:rsidRDefault="00A71A5B" w:rsidP="00E96898">
            <w:pPr>
              <w:pStyle w:val="TableHeading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DF64B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Approved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01E9BC0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49DC02" w14:textId="77777777" w:rsidR="00A71A5B" w:rsidRPr="00C77524" w:rsidRDefault="00A71A5B" w:rsidP="00E96898">
            <w:pPr>
              <w:pStyle w:val="TableHeading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Not A</w:t>
            </w:r>
            <w:r w:rsidRPr="000E48B8">
              <w:rPr>
                <w:sz w:val="18"/>
                <w:szCs w:val="18"/>
                <w:shd w:val="clear" w:color="auto" w:fill="D9D9D9" w:themeFill="background1" w:themeFillShade="D9"/>
              </w:rPr>
              <w:t>p</w:t>
            </w:r>
            <w:r w:rsidRPr="00C77524">
              <w:rPr>
                <w:sz w:val="18"/>
                <w:szCs w:val="18"/>
              </w:rPr>
              <w:t>proved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98A089A" w14:textId="77777777" w:rsidR="00A71A5B" w:rsidRPr="00E10F3C" w:rsidRDefault="00A71A5B" w:rsidP="00E96898">
            <w:pPr>
              <w:pStyle w:val="TableHeading"/>
              <w:rPr>
                <w:b w:val="0"/>
                <w:sz w:val="18"/>
                <w:szCs w:val="18"/>
              </w:rPr>
            </w:pPr>
          </w:p>
        </w:tc>
      </w:tr>
      <w:tr w:rsidR="00A71A5B" w:rsidRPr="00E10F3C" w14:paraId="18F1D3DE" w14:textId="77777777" w:rsidTr="00E9689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C2A44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Signature: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73E3578" w14:textId="77777777" w:rsidR="00A71A5B" w:rsidRPr="00E10F3C" w:rsidRDefault="00A71A5B" w:rsidP="00E96898">
            <w:pPr>
              <w:pStyle w:val="TableHeading"/>
              <w:rPr>
                <w:b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95EA00" w14:textId="77777777" w:rsidR="00A71A5B" w:rsidRPr="00C77524" w:rsidRDefault="00A71A5B" w:rsidP="00E96898">
            <w:pPr>
              <w:pStyle w:val="TableHeading"/>
              <w:jc w:val="left"/>
              <w:rPr>
                <w:sz w:val="18"/>
                <w:szCs w:val="18"/>
              </w:rPr>
            </w:pPr>
            <w:r w:rsidRPr="00C77524">
              <w:rPr>
                <w:sz w:val="18"/>
                <w:szCs w:val="18"/>
              </w:rPr>
              <w:t>Date: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A3EDEB0" w14:textId="77777777" w:rsidR="00A71A5B" w:rsidRPr="00E10F3C" w:rsidRDefault="00A71A5B" w:rsidP="00E96898">
            <w:pPr>
              <w:pStyle w:val="TableHeading"/>
              <w:rPr>
                <w:b w:val="0"/>
                <w:sz w:val="18"/>
                <w:szCs w:val="18"/>
              </w:rPr>
            </w:pPr>
          </w:p>
        </w:tc>
      </w:tr>
      <w:tr w:rsidR="000111DB" w:rsidRPr="000D5F86" w14:paraId="2650DBE7" w14:textId="77777777" w:rsidTr="00096429">
        <w:trPr>
          <w:trHeight w:val="541"/>
        </w:trPr>
        <w:tc>
          <w:tcPr>
            <w:tcW w:w="10065" w:type="dxa"/>
            <w:gridSpan w:val="6"/>
            <w:shd w:val="clear" w:color="auto" w:fill="D9D9D9" w:themeFill="background1" w:themeFillShade="D9"/>
          </w:tcPr>
          <w:p w14:paraId="6A7F0788" w14:textId="0AA7644C" w:rsidR="000111DB" w:rsidRPr="00096429" w:rsidRDefault="00CA05D6" w:rsidP="009728C1">
            <w:pPr>
              <w:pStyle w:val="TableHeading"/>
              <w:rPr>
                <w:bCs/>
              </w:rPr>
            </w:pPr>
            <w:r w:rsidRPr="00096429">
              <w:rPr>
                <w:bCs/>
              </w:rPr>
              <w:br w:type="page"/>
            </w:r>
            <w:r w:rsidR="00096429">
              <w:rPr>
                <w:bCs/>
              </w:rPr>
              <w:t>Description of Work</w:t>
            </w:r>
          </w:p>
        </w:tc>
      </w:tr>
      <w:tr w:rsidR="000111DB" w:rsidRPr="006779A3" w14:paraId="3BE3059E" w14:textId="77777777" w:rsidTr="00567A0A">
        <w:tc>
          <w:tcPr>
            <w:tcW w:w="10065" w:type="dxa"/>
            <w:gridSpan w:val="6"/>
          </w:tcPr>
          <w:p w14:paraId="37C4C860" w14:textId="0CC30DD7" w:rsidR="00305FFA" w:rsidRDefault="00305FFA" w:rsidP="00305FFA">
            <w:pPr>
              <w:pStyle w:val="TableLeft"/>
              <w:rPr>
                <w:lang w:val="en-ZA"/>
              </w:rPr>
            </w:pPr>
            <w:r>
              <w:rPr>
                <w:lang w:val="en-ZA"/>
              </w:rPr>
              <w:t>Test Cycle:</w:t>
            </w:r>
          </w:p>
          <w:p w14:paraId="31F6AF13" w14:textId="4B26D58C" w:rsidR="00305FFA" w:rsidRDefault="00305FFA" w:rsidP="00305FFA">
            <w:pPr>
              <w:pStyle w:val="TableLeft"/>
              <w:numPr>
                <w:ilvl w:val="0"/>
                <w:numId w:val="25"/>
              </w:numPr>
              <w:rPr>
                <w:lang w:val="en-ZA"/>
              </w:rPr>
            </w:pPr>
            <w:r>
              <w:rPr>
                <w:lang w:val="en-ZA"/>
              </w:rPr>
              <w:t>Alpha Testing</w:t>
            </w:r>
          </w:p>
          <w:p w14:paraId="2BDB273D" w14:textId="06C0CF95" w:rsidR="00305FFA" w:rsidRDefault="00305FFA" w:rsidP="00305FFA">
            <w:pPr>
              <w:pStyle w:val="TableLeft"/>
              <w:numPr>
                <w:ilvl w:val="0"/>
                <w:numId w:val="25"/>
              </w:numPr>
              <w:rPr>
                <w:lang w:val="en-ZA"/>
              </w:rPr>
            </w:pPr>
            <w:r>
              <w:rPr>
                <w:lang w:val="en-ZA"/>
              </w:rPr>
              <w:t>Beta Testing</w:t>
            </w:r>
          </w:p>
          <w:p w14:paraId="2DE828A0" w14:textId="4A962682" w:rsidR="00305FFA" w:rsidRDefault="00305FFA" w:rsidP="00305FFA">
            <w:pPr>
              <w:pStyle w:val="TableLeft"/>
              <w:numPr>
                <w:ilvl w:val="0"/>
                <w:numId w:val="25"/>
              </w:numPr>
              <w:rPr>
                <w:lang w:val="en-ZA"/>
              </w:rPr>
            </w:pPr>
            <w:r>
              <w:rPr>
                <w:lang w:val="en-ZA"/>
              </w:rPr>
              <w:t>User Acceptance Testing</w:t>
            </w:r>
          </w:p>
          <w:p w14:paraId="7D5032DF" w14:textId="565BF1A7" w:rsidR="00305FFA" w:rsidRDefault="00305FFA" w:rsidP="00305FFA">
            <w:pPr>
              <w:pStyle w:val="TableLeft"/>
              <w:rPr>
                <w:lang w:val="en-ZA"/>
              </w:rPr>
            </w:pPr>
            <w:r>
              <w:rPr>
                <w:lang w:val="en-ZA"/>
              </w:rPr>
              <w:t>Deployment</w:t>
            </w:r>
          </w:p>
          <w:p w14:paraId="20527F1E" w14:textId="7451DC43" w:rsidR="00305FFA" w:rsidRPr="004F3EED" w:rsidRDefault="00DE531F" w:rsidP="00305FFA">
            <w:pPr>
              <w:pStyle w:val="TableLeft"/>
              <w:numPr>
                <w:ilvl w:val="0"/>
                <w:numId w:val="26"/>
              </w:numPr>
              <w:rPr>
                <w:lang w:val="en-ZA"/>
              </w:rPr>
            </w:pPr>
            <w:r>
              <w:rPr>
                <w:lang w:val="en-ZA"/>
              </w:rPr>
              <w:t xml:space="preserve">On sign-off deploy solution from QA to Production in accordance to the maintenance window and </w:t>
            </w:r>
            <w:r w:rsidR="00FC19AD">
              <w:rPr>
                <w:lang w:val="en-ZA"/>
              </w:rPr>
              <w:t>change control process.</w:t>
            </w:r>
          </w:p>
          <w:p w14:paraId="5EF01859" w14:textId="724169B4" w:rsidR="00AE3A5E" w:rsidRPr="00910529" w:rsidRDefault="00AE3A5E" w:rsidP="00AE3A5E">
            <w:pPr>
              <w:pStyle w:val="TableLeft"/>
              <w:rPr>
                <w:color w:val="FF0000"/>
                <w:lang w:val="en-ZA"/>
              </w:rPr>
            </w:pPr>
          </w:p>
        </w:tc>
      </w:tr>
    </w:tbl>
    <w:p w14:paraId="0F5B5ED6" w14:textId="77777777" w:rsidR="000111DB" w:rsidRPr="00430CA9" w:rsidRDefault="000111DB">
      <w:pPr>
        <w:rPr>
          <w:rFonts w:ascii="Verdana" w:hAnsi="Verdana"/>
        </w:rPr>
      </w:pPr>
    </w:p>
    <w:sectPr w:rsidR="000111DB" w:rsidRPr="00430CA9" w:rsidSect="00DF06B5">
      <w:footerReference w:type="default" r:id="rId10"/>
      <w:pgSz w:w="11909" w:h="16834" w:code="9"/>
      <w:pgMar w:top="1170" w:right="936" w:bottom="1440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86795" w14:textId="77777777" w:rsidR="00D47CB1" w:rsidRDefault="00D47CB1">
      <w:r>
        <w:separator/>
      </w:r>
    </w:p>
  </w:endnote>
  <w:endnote w:type="continuationSeparator" w:id="0">
    <w:p w14:paraId="080E1863" w14:textId="77777777" w:rsidR="00D47CB1" w:rsidRDefault="00D4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9EC5F" w14:textId="6459C6FD" w:rsidR="009728C1" w:rsidRPr="00267D73" w:rsidRDefault="009728C1" w:rsidP="00567A0A">
    <w:pPr>
      <w:pStyle w:val="Footer"/>
      <w:tabs>
        <w:tab w:val="clear" w:pos="4320"/>
        <w:tab w:val="clear" w:pos="8640"/>
        <w:tab w:val="right" w:pos="5387"/>
      </w:tabs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 xml:space="preserve">Version Date: </w:t>
    </w:r>
    <w:r>
      <w:rPr>
        <w:rFonts w:ascii="Verdana" w:hAnsi="Verdana"/>
        <w:sz w:val="18"/>
        <w:szCs w:val="18"/>
      </w:rPr>
      <w:fldChar w:fldCharType="begin"/>
    </w:r>
    <w:r>
      <w:rPr>
        <w:rFonts w:ascii="Verdana" w:hAnsi="Verdana"/>
        <w:sz w:val="18"/>
        <w:szCs w:val="18"/>
      </w:rPr>
      <w:instrText xml:space="preserve"> SAVEDATE  \@ "yyyy-MM-dd"  \* MERGEFORMAT </w:instrText>
    </w:r>
    <w:r>
      <w:rPr>
        <w:rFonts w:ascii="Verdana" w:hAnsi="Verdana"/>
        <w:sz w:val="18"/>
        <w:szCs w:val="18"/>
      </w:rPr>
      <w:fldChar w:fldCharType="separate"/>
    </w:r>
    <w:r w:rsidR="008721A8">
      <w:rPr>
        <w:rFonts w:ascii="Verdana" w:hAnsi="Verdana"/>
        <w:noProof/>
        <w:sz w:val="18"/>
        <w:szCs w:val="18"/>
      </w:rPr>
      <w:t>2022-10-18</w:t>
    </w:r>
    <w:r>
      <w:rPr>
        <w:rFonts w:ascii="Verdana" w:hAnsi="Verdana"/>
        <w:sz w:val="18"/>
        <w:szCs w:val="18"/>
      </w:rPr>
      <w:fldChar w:fldCharType="end"/>
    </w:r>
    <w:r w:rsidRPr="00267D73">
      <w:rPr>
        <w:rFonts w:ascii="Verdana" w:hAnsi="Verdana"/>
        <w:sz w:val="18"/>
        <w:szCs w:val="18"/>
      </w:rPr>
      <w:tab/>
      <w:t>Restricted</w:t>
    </w:r>
    <w:r w:rsidRPr="00267D73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 w:rsidRPr="00267D73">
      <w:rPr>
        <w:rFonts w:ascii="Verdana" w:hAnsi="Verdana"/>
        <w:sz w:val="18"/>
        <w:szCs w:val="18"/>
      </w:rPr>
      <w:t xml:space="preserve">Page </w:t>
    </w:r>
    <w:r w:rsidRPr="00267D73">
      <w:rPr>
        <w:rStyle w:val="PageNumber"/>
        <w:rFonts w:ascii="Verdana" w:hAnsi="Verdana"/>
        <w:sz w:val="18"/>
        <w:szCs w:val="18"/>
      </w:rPr>
      <w:fldChar w:fldCharType="begin"/>
    </w:r>
    <w:r w:rsidRPr="00267D73">
      <w:rPr>
        <w:rStyle w:val="PageNumber"/>
        <w:rFonts w:ascii="Verdana" w:hAnsi="Verdana"/>
        <w:sz w:val="18"/>
        <w:szCs w:val="18"/>
      </w:rPr>
      <w:instrText xml:space="preserve"> PAGE </w:instrText>
    </w:r>
    <w:r w:rsidRPr="00267D73">
      <w:rPr>
        <w:rStyle w:val="PageNumber"/>
        <w:rFonts w:ascii="Verdana" w:hAnsi="Verdana"/>
        <w:sz w:val="18"/>
        <w:szCs w:val="18"/>
      </w:rPr>
      <w:fldChar w:fldCharType="separate"/>
    </w:r>
    <w:r w:rsidR="008721A8">
      <w:rPr>
        <w:rStyle w:val="PageNumber"/>
        <w:rFonts w:ascii="Verdana" w:hAnsi="Verdana"/>
        <w:noProof/>
        <w:sz w:val="18"/>
        <w:szCs w:val="18"/>
      </w:rPr>
      <w:t>2</w:t>
    </w:r>
    <w:r w:rsidRPr="00267D73">
      <w:rPr>
        <w:rStyle w:val="PageNumber"/>
        <w:rFonts w:ascii="Verdana" w:hAnsi="Verdana"/>
        <w:sz w:val="18"/>
        <w:szCs w:val="18"/>
      </w:rPr>
      <w:fldChar w:fldCharType="end"/>
    </w:r>
  </w:p>
  <w:p w14:paraId="56BDDB44" w14:textId="77777777" w:rsidR="009728C1" w:rsidRDefault="009728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58018" w14:textId="77777777" w:rsidR="00D47CB1" w:rsidRDefault="00D47CB1">
      <w:r>
        <w:separator/>
      </w:r>
    </w:p>
  </w:footnote>
  <w:footnote w:type="continuationSeparator" w:id="0">
    <w:p w14:paraId="005D3204" w14:textId="77777777" w:rsidR="00D47CB1" w:rsidRDefault="00D47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7E1"/>
    <w:multiLevelType w:val="hybridMultilevel"/>
    <w:tmpl w:val="2F843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5646B"/>
    <w:multiLevelType w:val="hybridMultilevel"/>
    <w:tmpl w:val="2A8A5800"/>
    <w:lvl w:ilvl="0" w:tplc="6638E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021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14F48B8"/>
    <w:multiLevelType w:val="hybridMultilevel"/>
    <w:tmpl w:val="135E6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141AF"/>
    <w:multiLevelType w:val="hybridMultilevel"/>
    <w:tmpl w:val="D330683C"/>
    <w:lvl w:ilvl="0" w:tplc="5CC8F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F181E"/>
    <w:multiLevelType w:val="hybridMultilevel"/>
    <w:tmpl w:val="C7A8F502"/>
    <w:lvl w:ilvl="0" w:tplc="B66AA628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90636D2"/>
    <w:multiLevelType w:val="hybridMultilevel"/>
    <w:tmpl w:val="5DE0C63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54C4B"/>
    <w:multiLevelType w:val="hybridMultilevel"/>
    <w:tmpl w:val="6C5EE214"/>
    <w:lvl w:ilvl="0" w:tplc="BB26328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573DA"/>
    <w:multiLevelType w:val="hybridMultilevel"/>
    <w:tmpl w:val="72742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27594"/>
    <w:multiLevelType w:val="hybridMultilevel"/>
    <w:tmpl w:val="B82AB474"/>
    <w:lvl w:ilvl="0" w:tplc="35183654">
      <w:numFmt w:val="bullet"/>
      <w:lvlText w:val="-"/>
      <w:lvlJc w:val="left"/>
      <w:pPr>
        <w:ind w:left="720" w:hanging="360"/>
      </w:pPr>
      <w:rPr>
        <w:rFonts w:ascii="Roboto" w:eastAsia="Times New Roman" w:hAnsi="Roboto" w:cs="Verdana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1374F"/>
    <w:multiLevelType w:val="hybridMultilevel"/>
    <w:tmpl w:val="FC96AE6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261DD3"/>
    <w:multiLevelType w:val="hybridMultilevel"/>
    <w:tmpl w:val="B2A845F8"/>
    <w:lvl w:ilvl="0" w:tplc="627A3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5F7015"/>
    <w:multiLevelType w:val="hybridMultilevel"/>
    <w:tmpl w:val="243EC99A"/>
    <w:lvl w:ilvl="0" w:tplc="A74CA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F69F2"/>
    <w:multiLevelType w:val="hybridMultilevel"/>
    <w:tmpl w:val="52DC3D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D2B2F"/>
    <w:multiLevelType w:val="hybridMultilevel"/>
    <w:tmpl w:val="3620C09E"/>
    <w:lvl w:ilvl="0" w:tplc="6F0812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D57E6"/>
    <w:multiLevelType w:val="hybridMultilevel"/>
    <w:tmpl w:val="00FE65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E13D24"/>
    <w:multiLevelType w:val="hybridMultilevel"/>
    <w:tmpl w:val="954058CC"/>
    <w:lvl w:ilvl="0" w:tplc="635C4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F6C62"/>
    <w:multiLevelType w:val="multilevel"/>
    <w:tmpl w:val="A948CB6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425"/>
        </w:tabs>
        <w:ind w:left="425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AEE6947"/>
    <w:multiLevelType w:val="hybridMultilevel"/>
    <w:tmpl w:val="EBF4AD94"/>
    <w:lvl w:ilvl="0" w:tplc="F9666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EC64BC"/>
    <w:multiLevelType w:val="hybridMultilevel"/>
    <w:tmpl w:val="26528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935B16"/>
    <w:multiLevelType w:val="hybridMultilevel"/>
    <w:tmpl w:val="EF701AA6"/>
    <w:lvl w:ilvl="0" w:tplc="5AC836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B22F5"/>
    <w:multiLevelType w:val="hybridMultilevel"/>
    <w:tmpl w:val="9C54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3505A"/>
    <w:multiLevelType w:val="hybridMultilevel"/>
    <w:tmpl w:val="832EEF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064DE5"/>
    <w:multiLevelType w:val="hybridMultilevel"/>
    <w:tmpl w:val="805CC3DC"/>
    <w:lvl w:ilvl="0" w:tplc="98BC0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D73E60"/>
    <w:multiLevelType w:val="hybridMultilevel"/>
    <w:tmpl w:val="D1507D3C"/>
    <w:lvl w:ilvl="0" w:tplc="14A8F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882C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0E77997"/>
    <w:multiLevelType w:val="hybridMultilevel"/>
    <w:tmpl w:val="B9BAB4C0"/>
    <w:lvl w:ilvl="0" w:tplc="749E4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66FEF"/>
    <w:multiLevelType w:val="hybridMultilevel"/>
    <w:tmpl w:val="6672AC2E"/>
    <w:lvl w:ilvl="0" w:tplc="1C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8">
    <w:nsid w:val="551B30CA"/>
    <w:multiLevelType w:val="hybridMultilevel"/>
    <w:tmpl w:val="EECA48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A185F"/>
    <w:multiLevelType w:val="hybridMultilevel"/>
    <w:tmpl w:val="C1320C7E"/>
    <w:lvl w:ilvl="0" w:tplc="8CDC3D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F657D"/>
    <w:multiLevelType w:val="hybridMultilevel"/>
    <w:tmpl w:val="5E1CD0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F24B1"/>
    <w:multiLevelType w:val="hybridMultilevel"/>
    <w:tmpl w:val="66380E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244B24"/>
    <w:multiLevelType w:val="hybridMultilevel"/>
    <w:tmpl w:val="5742FB5C"/>
    <w:lvl w:ilvl="0" w:tplc="16D0872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6B7BCA"/>
    <w:multiLevelType w:val="hybridMultilevel"/>
    <w:tmpl w:val="7212B908"/>
    <w:lvl w:ilvl="0" w:tplc="3788DCD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541C5"/>
    <w:multiLevelType w:val="hybridMultilevel"/>
    <w:tmpl w:val="0D54CAD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5A5293"/>
    <w:multiLevelType w:val="hybridMultilevel"/>
    <w:tmpl w:val="70586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896CB0"/>
    <w:multiLevelType w:val="hybridMultilevel"/>
    <w:tmpl w:val="13BC7C32"/>
    <w:lvl w:ilvl="0" w:tplc="D6784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A8582E"/>
    <w:multiLevelType w:val="hybridMultilevel"/>
    <w:tmpl w:val="C5D8611E"/>
    <w:lvl w:ilvl="0" w:tplc="FAFE87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7255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89C502B"/>
    <w:multiLevelType w:val="hybridMultilevel"/>
    <w:tmpl w:val="FF8C5360"/>
    <w:lvl w:ilvl="0" w:tplc="7714C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4773D"/>
    <w:multiLevelType w:val="hybridMultilevel"/>
    <w:tmpl w:val="D22456EC"/>
    <w:lvl w:ilvl="0" w:tplc="023C12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F2457B"/>
    <w:multiLevelType w:val="hybridMultilevel"/>
    <w:tmpl w:val="A18E6A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7A2F72"/>
    <w:multiLevelType w:val="hybridMultilevel"/>
    <w:tmpl w:val="00FE657A"/>
    <w:lvl w:ilvl="0" w:tplc="6A7E03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C73F6F"/>
    <w:multiLevelType w:val="hybridMultilevel"/>
    <w:tmpl w:val="758C15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"/>
  </w:num>
  <w:num w:numId="3">
    <w:abstractNumId w:val="25"/>
  </w:num>
  <w:num w:numId="4">
    <w:abstractNumId w:val="5"/>
  </w:num>
  <w:num w:numId="5">
    <w:abstractNumId w:val="19"/>
  </w:num>
  <w:num w:numId="6">
    <w:abstractNumId w:val="35"/>
  </w:num>
  <w:num w:numId="7">
    <w:abstractNumId w:val="22"/>
  </w:num>
  <w:num w:numId="8">
    <w:abstractNumId w:val="17"/>
  </w:num>
  <w:num w:numId="9">
    <w:abstractNumId w:val="13"/>
  </w:num>
  <w:num w:numId="10">
    <w:abstractNumId w:val="7"/>
  </w:num>
  <w:num w:numId="11">
    <w:abstractNumId w:val="27"/>
  </w:num>
  <w:num w:numId="12">
    <w:abstractNumId w:val="3"/>
  </w:num>
  <w:num w:numId="13">
    <w:abstractNumId w:val="43"/>
  </w:num>
  <w:num w:numId="14">
    <w:abstractNumId w:val="31"/>
  </w:num>
  <w:num w:numId="15">
    <w:abstractNumId w:val="8"/>
  </w:num>
  <w:num w:numId="16">
    <w:abstractNumId w:val="37"/>
  </w:num>
  <w:num w:numId="17">
    <w:abstractNumId w:val="42"/>
  </w:num>
  <w:num w:numId="18">
    <w:abstractNumId w:val="14"/>
  </w:num>
  <w:num w:numId="19">
    <w:abstractNumId w:val="40"/>
  </w:num>
  <w:num w:numId="20">
    <w:abstractNumId w:val="20"/>
  </w:num>
  <w:num w:numId="21">
    <w:abstractNumId w:val="29"/>
  </w:num>
  <w:num w:numId="22">
    <w:abstractNumId w:val="12"/>
  </w:num>
  <w:num w:numId="23">
    <w:abstractNumId w:val="1"/>
  </w:num>
  <w:num w:numId="24">
    <w:abstractNumId w:val="18"/>
  </w:num>
  <w:num w:numId="25">
    <w:abstractNumId w:val="4"/>
  </w:num>
  <w:num w:numId="26">
    <w:abstractNumId w:val="26"/>
  </w:num>
  <w:num w:numId="27">
    <w:abstractNumId w:val="34"/>
  </w:num>
  <w:num w:numId="28">
    <w:abstractNumId w:val="10"/>
  </w:num>
  <w:num w:numId="29">
    <w:abstractNumId w:val="0"/>
  </w:num>
  <w:num w:numId="30">
    <w:abstractNumId w:val="30"/>
  </w:num>
  <w:num w:numId="31">
    <w:abstractNumId w:val="41"/>
  </w:num>
  <w:num w:numId="32">
    <w:abstractNumId w:val="15"/>
  </w:num>
  <w:num w:numId="33">
    <w:abstractNumId w:val="28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9"/>
  </w:num>
  <w:num w:numId="38">
    <w:abstractNumId w:val="24"/>
  </w:num>
  <w:num w:numId="39">
    <w:abstractNumId w:val="39"/>
  </w:num>
  <w:num w:numId="40">
    <w:abstractNumId w:val="11"/>
  </w:num>
  <w:num w:numId="41">
    <w:abstractNumId w:val="23"/>
  </w:num>
  <w:num w:numId="42">
    <w:abstractNumId w:val="16"/>
  </w:num>
  <w:num w:numId="43">
    <w:abstractNumId w:val="3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A7"/>
    <w:rsid w:val="00006338"/>
    <w:rsid w:val="000111DB"/>
    <w:rsid w:val="000148D2"/>
    <w:rsid w:val="000206C2"/>
    <w:rsid w:val="000336E9"/>
    <w:rsid w:val="00040E24"/>
    <w:rsid w:val="00042264"/>
    <w:rsid w:val="0004506E"/>
    <w:rsid w:val="00046B8A"/>
    <w:rsid w:val="00047DC4"/>
    <w:rsid w:val="0005105F"/>
    <w:rsid w:val="00055815"/>
    <w:rsid w:val="00055E17"/>
    <w:rsid w:val="0006076C"/>
    <w:rsid w:val="000609FE"/>
    <w:rsid w:val="00062764"/>
    <w:rsid w:val="00062C92"/>
    <w:rsid w:val="0007021D"/>
    <w:rsid w:val="00073DAE"/>
    <w:rsid w:val="00073E9B"/>
    <w:rsid w:val="00077763"/>
    <w:rsid w:val="000825FC"/>
    <w:rsid w:val="00085A1D"/>
    <w:rsid w:val="00085E52"/>
    <w:rsid w:val="000903CC"/>
    <w:rsid w:val="000911E7"/>
    <w:rsid w:val="00096429"/>
    <w:rsid w:val="000A0AC8"/>
    <w:rsid w:val="000A3B36"/>
    <w:rsid w:val="000B00D5"/>
    <w:rsid w:val="000B08A5"/>
    <w:rsid w:val="000B08FD"/>
    <w:rsid w:val="000B1DA1"/>
    <w:rsid w:val="000B492F"/>
    <w:rsid w:val="000B4942"/>
    <w:rsid w:val="000C2662"/>
    <w:rsid w:val="000C2CAD"/>
    <w:rsid w:val="000C5655"/>
    <w:rsid w:val="000C7671"/>
    <w:rsid w:val="000D6BCF"/>
    <w:rsid w:val="000E33EA"/>
    <w:rsid w:val="000E3E43"/>
    <w:rsid w:val="000F0C9F"/>
    <w:rsid w:val="0010084C"/>
    <w:rsid w:val="001034EB"/>
    <w:rsid w:val="00107FBC"/>
    <w:rsid w:val="00111AAD"/>
    <w:rsid w:val="00112A44"/>
    <w:rsid w:val="001235DA"/>
    <w:rsid w:val="00131A16"/>
    <w:rsid w:val="00141179"/>
    <w:rsid w:val="001428EF"/>
    <w:rsid w:val="001503DD"/>
    <w:rsid w:val="00150547"/>
    <w:rsid w:val="001529EA"/>
    <w:rsid w:val="001552B7"/>
    <w:rsid w:val="0015615A"/>
    <w:rsid w:val="0016003E"/>
    <w:rsid w:val="00171154"/>
    <w:rsid w:val="001724A7"/>
    <w:rsid w:val="00173C99"/>
    <w:rsid w:val="00187D19"/>
    <w:rsid w:val="00190344"/>
    <w:rsid w:val="00191BDF"/>
    <w:rsid w:val="00193276"/>
    <w:rsid w:val="001947F7"/>
    <w:rsid w:val="001A52EB"/>
    <w:rsid w:val="001A71CE"/>
    <w:rsid w:val="001B1B28"/>
    <w:rsid w:val="001B1D17"/>
    <w:rsid w:val="001B226A"/>
    <w:rsid w:val="001B2A1C"/>
    <w:rsid w:val="001B3387"/>
    <w:rsid w:val="001B43A1"/>
    <w:rsid w:val="001D0320"/>
    <w:rsid w:val="001D3AA1"/>
    <w:rsid w:val="001D6551"/>
    <w:rsid w:val="001F29B0"/>
    <w:rsid w:val="002033C4"/>
    <w:rsid w:val="00204337"/>
    <w:rsid w:val="00210D40"/>
    <w:rsid w:val="00211B90"/>
    <w:rsid w:val="0021215A"/>
    <w:rsid w:val="00217212"/>
    <w:rsid w:val="00225231"/>
    <w:rsid w:val="00233E5E"/>
    <w:rsid w:val="00236CF5"/>
    <w:rsid w:val="00237BB1"/>
    <w:rsid w:val="00240359"/>
    <w:rsid w:val="0024167B"/>
    <w:rsid w:val="00243314"/>
    <w:rsid w:val="00247463"/>
    <w:rsid w:val="0025235F"/>
    <w:rsid w:val="00252495"/>
    <w:rsid w:val="0026488A"/>
    <w:rsid w:val="00271BC1"/>
    <w:rsid w:val="00271C02"/>
    <w:rsid w:val="00273992"/>
    <w:rsid w:val="0027617A"/>
    <w:rsid w:val="00285D66"/>
    <w:rsid w:val="00286330"/>
    <w:rsid w:val="00286B57"/>
    <w:rsid w:val="00286D2C"/>
    <w:rsid w:val="00290214"/>
    <w:rsid w:val="00290D82"/>
    <w:rsid w:val="002932C7"/>
    <w:rsid w:val="0029551A"/>
    <w:rsid w:val="002A01E7"/>
    <w:rsid w:val="002C0200"/>
    <w:rsid w:val="002C1A2E"/>
    <w:rsid w:val="002C1B25"/>
    <w:rsid w:val="002C256F"/>
    <w:rsid w:val="002C4635"/>
    <w:rsid w:val="002C66E1"/>
    <w:rsid w:val="002D1D5A"/>
    <w:rsid w:val="002D6583"/>
    <w:rsid w:val="002D7CD3"/>
    <w:rsid w:val="002E0B4F"/>
    <w:rsid w:val="002E6CFA"/>
    <w:rsid w:val="002F1486"/>
    <w:rsid w:val="002F2908"/>
    <w:rsid w:val="00301E09"/>
    <w:rsid w:val="00305FFA"/>
    <w:rsid w:val="003071BD"/>
    <w:rsid w:val="003106FD"/>
    <w:rsid w:val="00315B21"/>
    <w:rsid w:val="00316826"/>
    <w:rsid w:val="00317B9D"/>
    <w:rsid w:val="00320E87"/>
    <w:rsid w:val="0033206D"/>
    <w:rsid w:val="00335700"/>
    <w:rsid w:val="00337B8F"/>
    <w:rsid w:val="00343CF5"/>
    <w:rsid w:val="00350211"/>
    <w:rsid w:val="00352E82"/>
    <w:rsid w:val="003661C0"/>
    <w:rsid w:val="00371360"/>
    <w:rsid w:val="00372893"/>
    <w:rsid w:val="00374133"/>
    <w:rsid w:val="00374CD7"/>
    <w:rsid w:val="00376872"/>
    <w:rsid w:val="00381231"/>
    <w:rsid w:val="00385CCC"/>
    <w:rsid w:val="00387ACF"/>
    <w:rsid w:val="00390466"/>
    <w:rsid w:val="0039559F"/>
    <w:rsid w:val="003A2256"/>
    <w:rsid w:val="003B4C18"/>
    <w:rsid w:val="003B6B01"/>
    <w:rsid w:val="003C0F9E"/>
    <w:rsid w:val="003C12B6"/>
    <w:rsid w:val="003C2044"/>
    <w:rsid w:val="003D11BA"/>
    <w:rsid w:val="003D1598"/>
    <w:rsid w:val="003D3499"/>
    <w:rsid w:val="003D5059"/>
    <w:rsid w:val="003E48EE"/>
    <w:rsid w:val="003E4C28"/>
    <w:rsid w:val="003F37AC"/>
    <w:rsid w:val="003F3A67"/>
    <w:rsid w:val="00400546"/>
    <w:rsid w:val="00401283"/>
    <w:rsid w:val="00402B69"/>
    <w:rsid w:val="0040394C"/>
    <w:rsid w:val="004133DE"/>
    <w:rsid w:val="00421BFB"/>
    <w:rsid w:val="00430CA9"/>
    <w:rsid w:val="00435610"/>
    <w:rsid w:val="00435832"/>
    <w:rsid w:val="004423C1"/>
    <w:rsid w:val="0044692F"/>
    <w:rsid w:val="004533CC"/>
    <w:rsid w:val="00466800"/>
    <w:rsid w:val="004679E4"/>
    <w:rsid w:val="00467D3E"/>
    <w:rsid w:val="0047114A"/>
    <w:rsid w:val="00471E81"/>
    <w:rsid w:val="004804F6"/>
    <w:rsid w:val="00481E45"/>
    <w:rsid w:val="00491910"/>
    <w:rsid w:val="004924F5"/>
    <w:rsid w:val="004962E2"/>
    <w:rsid w:val="004979CD"/>
    <w:rsid w:val="004A2532"/>
    <w:rsid w:val="004A4063"/>
    <w:rsid w:val="004A6274"/>
    <w:rsid w:val="004A7BA1"/>
    <w:rsid w:val="004B1EF5"/>
    <w:rsid w:val="004B61E7"/>
    <w:rsid w:val="004C0397"/>
    <w:rsid w:val="004C569D"/>
    <w:rsid w:val="004C6CCE"/>
    <w:rsid w:val="004E0574"/>
    <w:rsid w:val="004F2384"/>
    <w:rsid w:val="004F2FB7"/>
    <w:rsid w:val="004F3EED"/>
    <w:rsid w:val="004F4BB2"/>
    <w:rsid w:val="00500BE4"/>
    <w:rsid w:val="00502339"/>
    <w:rsid w:val="0050405B"/>
    <w:rsid w:val="00507DCD"/>
    <w:rsid w:val="00511FC1"/>
    <w:rsid w:val="00516551"/>
    <w:rsid w:val="00516CFD"/>
    <w:rsid w:val="00524DBA"/>
    <w:rsid w:val="00533EBA"/>
    <w:rsid w:val="005353EB"/>
    <w:rsid w:val="00540075"/>
    <w:rsid w:val="00542882"/>
    <w:rsid w:val="00546699"/>
    <w:rsid w:val="00553B3A"/>
    <w:rsid w:val="0056055B"/>
    <w:rsid w:val="00560F48"/>
    <w:rsid w:val="00567A0A"/>
    <w:rsid w:val="0057019B"/>
    <w:rsid w:val="00571889"/>
    <w:rsid w:val="00572334"/>
    <w:rsid w:val="00572E4C"/>
    <w:rsid w:val="00573E2A"/>
    <w:rsid w:val="005818C5"/>
    <w:rsid w:val="00581ACB"/>
    <w:rsid w:val="0059025B"/>
    <w:rsid w:val="0059409F"/>
    <w:rsid w:val="005969F9"/>
    <w:rsid w:val="005970C5"/>
    <w:rsid w:val="005A14A4"/>
    <w:rsid w:val="005A47E3"/>
    <w:rsid w:val="005B13E7"/>
    <w:rsid w:val="005B1E70"/>
    <w:rsid w:val="005B548A"/>
    <w:rsid w:val="005B66E6"/>
    <w:rsid w:val="005C1B2D"/>
    <w:rsid w:val="005C1CF8"/>
    <w:rsid w:val="005C2213"/>
    <w:rsid w:val="005D114D"/>
    <w:rsid w:val="005D57D5"/>
    <w:rsid w:val="005D7D27"/>
    <w:rsid w:val="005E1E76"/>
    <w:rsid w:val="005E3199"/>
    <w:rsid w:val="005E5269"/>
    <w:rsid w:val="005E5EC5"/>
    <w:rsid w:val="005E6016"/>
    <w:rsid w:val="005E638E"/>
    <w:rsid w:val="005F1E97"/>
    <w:rsid w:val="0060039F"/>
    <w:rsid w:val="00602D5E"/>
    <w:rsid w:val="00603C4E"/>
    <w:rsid w:val="00605A03"/>
    <w:rsid w:val="006075C5"/>
    <w:rsid w:val="0061156D"/>
    <w:rsid w:val="00612660"/>
    <w:rsid w:val="006130D4"/>
    <w:rsid w:val="00614B26"/>
    <w:rsid w:val="00615BDC"/>
    <w:rsid w:val="00625414"/>
    <w:rsid w:val="0062729A"/>
    <w:rsid w:val="006304E1"/>
    <w:rsid w:val="00640BAD"/>
    <w:rsid w:val="00640CCD"/>
    <w:rsid w:val="00652F90"/>
    <w:rsid w:val="00674501"/>
    <w:rsid w:val="00677647"/>
    <w:rsid w:val="00677892"/>
    <w:rsid w:val="00681A0E"/>
    <w:rsid w:val="00681CE4"/>
    <w:rsid w:val="00684714"/>
    <w:rsid w:val="00685521"/>
    <w:rsid w:val="00690960"/>
    <w:rsid w:val="006A1487"/>
    <w:rsid w:val="006A29D1"/>
    <w:rsid w:val="006A5DD0"/>
    <w:rsid w:val="006B2C15"/>
    <w:rsid w:val="006C2331"/>
    <w:rsid w:val="006C3A8E"/>
    <w:rsid w:val="006C7D93"/>
    <w:rsid w:val="006D3AD1"/>
    <w:rsid w:val="006D75EB"/>
    <w:rsid w:val="006E164D"/>
    <w:rsid w:val="006E16F5"/>
    <w:rsid w:val="006E2030"/>
    <w:rsid w:val="006E5EC6"/>
    <w:rsid w:val="006E6830"/>
    <w:rsid w:val="006E7400"/>
    <w:rsid w:val="006F08FD"/>
    <w:rsid w:val="006F22AA"/>
    <w:rsid w:val="006F58AE"/>
    <w:rsid w:val="007030D0"/>
    <w:rsid w:val="00711A8B"/>
    <w:rsid w:val="0071462A"/>
    <w:rsid w:val="00715C01"/>
    <w:rsid w:val="0071720E"/>
    <w:rsid w:val="00717A16"/>
    <w:rsid w:val="007217B8"/>
    <w:rsid w:val="007250EB"/>
    <w:rsid w:val="00727091"/>
    <w:rsid w:val="007279B5"/>
    <w:rsid w:val="00727DBD"/>
    <w:rsid w:val="007354EC"/>
    <w:rsid w:val="007429B1"/>
    <w:rsid w:val="0074320C"/>
    <w:rsid w:val="0074364A"/>
    <w:rsid w:val="00746330"/>
    <w:rsid w:val="0075356F"/>
    <w:rsid w:val="00762141"/>
    <w:rsid w:val="00763552"/>
    <w:rsid w:val="00764042"/>
    <w:rsid w:val="00764D02"/>
    <w:rsid w:val="00764E59"/>
    <w:rsid w:val="00766511"/>
    <w:rsid w:val="00766C55"/>
    <w:rsid w:val="00772A7E"/>
    <w:rsid w:val="00774AD7"/>
    <w:rsid w:val="00786EFE"/>
    <w:rsid w:val="00790AEF"/>
    <w:rsid w:val="007910F3"/>
    <w:rsid w:val="00795111"/>
    <w:rsid w:val="007A3D64"/>
    <w:rsid w:val="007A6121"/>
    <w:rsid w:val="007A6A9E"/>
    <w:rsid w:val="007A73AC"/>
    <w:rsid w:val="007B1968"/>
    <w:rsid w:val="007B5E2D"/>
    <w:rsid w:val="007B6EE8"/>
    <w:rsid w:val="007B7679"/>
    <w:rsid w:val="007C6492"/>
    <w:rsid w:val="007C6DC2"/>
    <w:rsid w:val="007D3E06"/>
    <w:rsid w:val="007D6F66"/>
    <w:rsid w:val="007E0207"/>
    <w:rsid w:val="007E5727"/>
    <w:rsid w:val="007E70A2"/>
    <w:rsid w:val="007E74E9"/>
    <w:rsid w:val="007F1C60"/>
    <w:rsid w:val="007F4916"/>
    <w:rsid w:val="007F5172"/>
    <w:rsid w:val="007F601B"/>
    <w:rsid w:val="007F64BE"/>
    <w:rsid w:val="00807BDB"/>
    <w:rsid w:val="00820846"/>
    <w:rsid w:val="008230D1"/>
    <w:rsid w:val="00826179"/>
    <w:rsid w:val="008310A7"/>
    <w:rsid w:val="008452A5"/>
    <w:rsid w:val="008468F1"/>
    <w:rsid w:val="00847982"/>
    <w:rsid w:val="00860E67"/>
    <w:rsid w:val="008655A1"/>
    <w:rsid w:val="008721A8"/>
    <w:rsid w:val="00885470"/>
    <w:rsid w:val="0089132E"/>
    <w:rsid w:val="0089616D"/>
    <w:rsid w:val="008B4C42"/>
    <w:rsid w:val="008B5C7F"/>
    <w:rsid w:val="008D16D5"/>
    <w:rsid w:val="008D1F4B"/>
    <w:rsid w:val="008D4E9A"/>
    <w:rsid w:val="008D7A06"/>
    <w:rsid w:val="008D7CFF"/>
    <w:rsid w:val="008E05D2"/>
    <w:rsid w:val="008E6549"/>
    <w:rsid w:val="008E7218"/>
    <w:rsid w:val="008F0E90"/>
    <w:rsid w:val="008F763E"/>
    <w:rsid w:val="009000BA"/>
    <w:rsid w:val="00910529"/>
    <w:rsid w:val="00911D8D"/>
    <w:rsid w:val="00915211"/>
    <w:rsid w:val="00915EED"/>
    <w:rsid w:val="00927C94"/>
    <w:rsid w:val="00936F72"/>
    <w:rsid w:val="00940372"/>
    <w:rsid w:val="0094133D"/>
    <w:rsid w:val="0094484A"/>
    <w:rsid w:val="009472A4"/>
    <w:rsid w:val="00954F94"/>
    <w:rsid w:val="009557EF"/>
    <w:rsid w:val="00966163"/>
    <w:rsid w:val="00967A3F"/>
    <w:rsid w:val="00971E16"/>
    <w:rsid w:val="009728C1"/>
    <w:rsid w:val="00976FD1"/>
    <w:rsid w:val="009772AD"/>
    <w:rsid w:val="0098386E"/>
    <w:rsid w:val="00994125"/>
    <w:rsid w:val="009A2B43"/>
    <w:rsid w:val="009A42DD"/>
    <w:rsid w:val="009A7833"/>
    <w:rsid w:val="009B1338"/>
    <w:rsid w:val="009B43E2"/>
    <w:rsid w:val="009B53E3"/>
    <w:rsid w:val="009C0102"/>
    <w:rsid w:val="009C2906"/>
    <w:rsid w:val="009C3ABE"/>
    <w:rsid w:val="009C7B5E"/>
    <w:rsid w:val="009E3149"/>
    <w:rsid w:val="009E35C5"/>
    <w:rsid w:val="009E463E"/>
    <w:rsid w:val="009E7DA1"/>
    <w:rsid w:val="009F0BDA"/>
    <w:rsid w:val="009F2B97"/>
    <w:rsid w:val="009F3DCB"/>
    <w:rsid w:val="00A00A01"/>
    <w:rsid w:val="00A0163F"/>
    <w:rsid w:val="00A01B96"/>
    <w:rsid w:val="00A0319A"/>
    <w:rsid w:val="00A15599"/>
    <w:rsid w:val="00A15B84"/>
    <w:rsid w:val="00A21A31"/>
    <w:rsid w:val="00A21BA3"/>
    <w:rsid w:val="00A23BFB"/>
    <w:rsid w:val="00A2609D"/>
    <w:rsid w:val="00A31357"/>
    <w:rsid w:val="00A333D0"/>
    <w:rsid w:val="00A3383A"/>
    <w:rsid w:val="00A455E5"/>
    <w:rsid w:val="00A54746"/>
    <w:rsid w:val="00A70837"/>
    <w:rsid w:val="00A71A5B"/>
    <w:rsid w:val="00A72C68"/>
    <w:rsid w:val="00A775C6"/>
    <w:rsid w:val="00A80E7B"/>
    <w:rsid w:val="00A94E4A"/>
    <w:rsid w:val="00AA2DA9"/>
    <w:rsid w:val="00AA4A08"/>
    <w:rsid w:val="00AA4D42"/>
    <w:rsid w:val="00AB5832"/>
    <w:rsid w:val="00AB6E34"/>
    <w:rsid w:val="00AC0B61"/>
    <w:rsid w:val="00AC4662"/>
    <w:rsid w:val="00AC6B15"/>
    <w:rsid w:val="00AC6B4D"/>
    <w:rsid w:val="00AD3B10"/>
    <w:rsid w:val="00AE023E"/>
    <w:rsid w:val="00AE18A8"/>
    <w:rsid w:val="00AE2EFB"/>
    <w:rsid w:val="00AE3A5E"/>
    <w:rsid w:val="00AE3C78"/>
    <w:rsid w:val="00AE490C"/>
    <w:rsid w:val="00AE53FE"/>
    <w:rsid w:val="00AF1A1F"/>
    <w:rsid w:val="00AF6854"/>
    <w:rsid w:val="00AF78B5"/>
    <w:rsid w:val="00B0054D"/>
    <w:rsid w:val="00B03134"/>
    <w:rsid w:val="00B04958"/>
    <w:rsid w:val="00B06D66"/>
    <w:rsid w:val="00B17372"/>
    <w:rsid w:val="00B220BA"/>
    <w:rsid w:val="00B27D42"/>
    <w:rsid w:val="00B35587"/>
    <w:rsid w:val="00B37CB5"/>
    <w:rsid w:val="00B46D0A"/>
    <w:rsid w:val="00B46E6A"/>
    <w:rsid w:val="00B54DFD"/>
    <w:rsid w:val="00B55106"/>
    <w:rsid w:val="00B60B46"/>
    <w:rsid w:val="00B65248"/>
    <w:rsid w:val="00B725CB"/>
    <w:rsid w:val="00B726E5"/>
    <w:rsid w:val="00B7640F"/>
    <w:rsid w:val="00B80C8A"/>
    <w:rsid w:val="00B81D3A"/>
    <w:rsid w:val="00B924F8"/>
    <w:rsid w:val="00B93335"/>
    <w:rsid w:val="00B93438"/>
    <w:rsid w:val="00BA18AB"/>
    <w:rsid w:val="00BB21E9"/>
    <w:rsid w:val="00BB5B10"/>
    <w:rsid w:val="00BC02F4"/>
    <w:rsid w:val="00BC164A"/>
    <w:rsid w:val="00BC1A41"/>
    <w:rsid w:val="00BC2809"/>
    <w:rsid w:val="00BC6651"/>
    <w:rsid w:val="00BD02CF"/>
    <w:rsid w:val="00BD1CF1"/>
    <w:rsid w:val="00BD3A4E"/>
    <w:rsid w:val="00BD40E3"/>
    <w:rsid w:val="00BE0B78"/>
    <w:rsid w:val="00BE1363"/>
    <w:rsid w:val="00BE1D0A"/>
    <w:rsid w:val="00BF67D0"/>
    <w:rsid w:val="00C0039C"/>
    <w:rsid w:val="00C02D1D"/>
    <w:rsid w:val="00C03641"/>
    <w:rsid w:val="00C21AA3"/>
    <w:rsid w:val="00C25462"/>
    <w:rsid w:val="00C31AE7"/>
    <w:rsid w:val="00C34F73"/>
    <w:rsid w:val="00C465EA"/>
    <w:rsid w:val="00C46A48"/>
    <w:rsid w:val="00C53216"/>
    <w:rsid w:val="00C534C2"/>
    <w:rsid w:val="00C567D9"/>
    <w:rsid w:val="00C60E74"/>
    <w:rsid w:val="00C72BB2"/>
    <w:rsid w:val="00C7349A"/>
    <w:rsid w:val="00C8518A"/>
    <w:rsid w:val="00C853A7"/>
    <w:rsid w:val="00C87B4E"/>
    <w:rsid w:val="00C928C9"/>
    <w:rsid w:val="00C9465B"/>
    <w:rsid w:val="00CA05D6"/>
    <w:rsid w:val="00CC39DC"/>
    <w:rsid w:val="00CC4011"/>
    <w:rsid w:val="00CC49A7"/>
    <w:rsid w:val="00CD2CCE"/>
    <w:rsid w:val="00CD37C5"/>
    <w:rsid w:val="00CD474B"/>
    <w:rsid w:val="00CD4918"/>
    <w:rsid w:val="00CD6E26"/>
    <w:rsid w:val="00CD6F73"/>
    <w:rsid w:val="00CE73F0"/>
    <w:rsid w:val="00D0018C"/>
    <w:rsid w:val="00D1762A"/>
    <w:rsid w:val="00D404D1"/>
    <w:rsid w:val="00D422F4"/>
    <w:rsid w:val="00D43BD8"/>
    <w:rsid w:val="00D45ED0"/>
    <w:rsid w:val="00D46ED6"/>
    <w:rsid w:val="00D47CB1"/>
    <w:rsid w:val="00D50289"/>
    <w:rsid w:val="00D50707"/>
    <w:rsid w:val="00D528F1"/>
    <w:rsid w:val="00D55A8B"/>
    <w:rsid w:val="00D667EA"/>
    <w:rsid w:val="00D66E07"/>
    <w:rsid w:val="00D73481"/>
    <w:rsid w:val="00D76B34"/>
    <w:rsid w:val="00D805E2"/>
    <w:rsid w:val="00D81F0A"/>
    <w:rsid w:val="00D91078"/>
    <w:rsid w:val="00D93FDF"/>
    <w:rsid w:val="00D9748B"/>
    <w:rsid w:val="00DA3A88"/>
    <w:rsid w:val="00DA4598"/>
    <w:rsid w:val="00DA6C1B"/>
    <w:rsid w:val="00DB257F"/>
    <w:rsid w:val="00DB7698"/>
    <w:rsid w:val="00DB76EB"/>
    <w:rsid w:val="00DB7BD4"/>
    <w:rsid w:val="00DC11C2"/>
    <w:rsid w:val="00DC1CB7"/>
    <w:rsid w:val="00DC53FA"/>
    <w:rsid w:val="00DC5487"/>
    <w:rsid w:val="00DD2143"/>
    <w:rsid w:val="00DD3954"/>
    <w:rsid w:val="00DD6A62"/>
    <w:rsid w:val="00DD6B5D"/>
    <w:rsid w:val="00DE1FFD"/>
    <w:rsid w:val="00DE27D4"/>
    <w:rsid w:val="00DE33AE"/>
    <w:rsid w:val="00DE531F"/>
    <w:rsid w:val="00DE634C"/>
    <w:rsid w:val="00DE69BA"/>
    <w:rsid w:val="00DF06B5"/>
    <w:rsid w:val="00E0442F"/>
    <w:rsid w:val="00E1441C"/>
    <w:rsid w:val="00E20469"/>
    <w:rsid w:val="00E23DDA"/>
    <w:rsid w:val="00E24AFD"/>
    <w:rsid w:val="00E25A5D"/>
    <w:rsid w:val="00E34D23"/>
    <w:rsid w:val="00E42591"/>
    <w:rsid w:val="00E449CA"/>
    <w:rsid w:val="00E450F1"/>
    <w:rsid w:val="00E45F1E"/>
    <w:rsid w:val="00E52AE6"/>
    <w:rsid w:val="00E5313F"/>
    <w:rsid w:val="00E56A58"/>
    <w:rsid w:val="00E57728"/>
    <w:rsid w:val="00E57786"/>
    <w:rsid w:val="00E61338"/>
    <w:rsid w:val="00E6565D"/>
    <w:rsid w:val="00E65F6D"/>
    <w:rsid w:val="00E71363"/>
    <w:rsid w:val="00E74C7A"/>
    <w:rsid w:val="00E75981"/>
    <w:rsid w:val="00E75BE2"/>
    <w:rsid w:val="00E848E7"/>
    <w:rsid w:val="00E87D95"/>
    <w:rsid w:val="00E90CA1"/>
    <w:rsid w:val="00E92138"/>
    <w:rsid w:val="00EB00A8"/>
    <w:rsid w:val="00EB00F1"/>
    <w:rsid w:val="00EB036A"/>
    <w:rsid w:val="00EC0FA2"/>
    <w:rsid w:val="00EE102C"/>
    <w:rsid w:val="00EE11AF"/>
    <w:rsid w:val="00EE3FEE"/>
    <w:rsid w:val="00F02DCA"/>
    <w:rsid w:val="00F05BE6"/>
    <w:rsid w:val="00F1115F"/>
    <w:rsid w:val="00F12111"/>
    <w:rsid w:val="00F122CB"/>
    <w:rsid w:val="00F13E9A"/>
    <w:rsid w:val="00F1441A"/>
    <w:rsid w:val="00F1525D"/>
    <w:rsid w:val="00F20420"/>
    <w:rsid w:val="00F24B7E"/>
    <w:rsid w:val="00F25528"/>
    <w:rsid w:val="00F27A8F"/>
    <w:rsid w:val="00F27E50"/>
    <w:rsid w:val="00F31B65"/>
    <w:rsid w:val="00F323CF"/>
    <w:rsid w:val="00F3247B"/>
    <w:rsid w:val="00F335BA"/>
    <w:rsid w:val="00F465C0"/>
    <w:rsid w:val="00F46750"/>
    <w:rsid w:val="00F5391A"/>
    <w:rsid w:val="00F54FAB"/>
    <w:rsid w:val="00F621B1"/>
    <w:rsid w:val="00F74B9F"/>
    <w:rsid w:val="00F75806"/>
    <w:rsid w:val="00F76B56"/>
    <w:rsid w:val="00F7753C"/>
    <w:rsid w:val="00F849C4"/>
    <w:rsid w:val="00F91517"/>
    <w:rsid w:val="00F91D7D"/>
    <w:rsid w:val="00FB3FA3"/>
    <w:rsid w:val="00FC19AD"/>
    <w:rsid w:val="00FC1CA5"/>
    <w:rsid w:val="00FD11E7"/>
    <w:rsid w:val="00FD14F5"/>
    <w:rsid w:val="00FD24AC"/>
    <w:rsid w:val="00FD5D01"/>
    <w:rsid w:val="00FD6B0F"/>
    <w:rsid w:val="00FE18D5"/>
    <w:rsid w:val="00FE270A"/>
    <w:rsid w:val="00FE2961"/>
    <w:rsid w:val="00FE5BCF"/>
    <w:rsid w:val="00FF33C2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5D16"/>
  <w15:docId w15:val="{1C084726-03B7-4E5E-AFA4-C5151CDD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spacing w:before="100" w:beforeAutospacing="1" w:after="100" w:afterAutospacing="1"/>
      <w:ind w:left="720" w:right="720"/>
      <w:outlineLvl w:val="3"/>
    </w:pPr>
    <w:rPr>
      <w:rFonts w:ascii="Verdana" w:hAnsi="Verdana"/>
      <w:b/>
      <w:bCs/>
      <w:color w:val="006699"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spacing w:before="100" w:beforeAutospacing="1" w:after="100" w:afterAutospacing="1"/>
      <w:ind w:left="720" w:right="720"/>
      <w:jc w:val="center"/>
      <w:outlineLvl w:val="5"/>
    </w:pPr>
    <w:rPr>
      <w:rFonts w:ascii="Verdana" w:hAnsi="Verdana"/>
      <w:b/>
      <w:i/>
      <w:color w:val="006699"/>
      <w:u w:val="single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A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lockText">
    <w:name w:val="Block Text"/>
    <w:basedOn w:val="Normal"/>
    <w:pPr>
      <w:spacing w:before="100" w:beforeAutospacing="1" w:after="100" w:afterAutospacing="1"/>
      <w:ind w:left="720" w:right="720"/>
    </w:pPr>
    <w:rPr>
      <w:rFonts w:ascii="Verdana" w:hAnsi="Verdana"/>
      <w:color w:val="006699"/>
      <w:lang w:val="en-GB"/>
    </w:rPr>
  </w:style>
  <w:style w:type="paragraph" w:styleId="BalloonText">
    <w:name w:val="Balloon Text"/>
    <w:basedOn w:val="Normal"/>
    <w:semiHidden/>
    <w:rsid w:val="005A14A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D6B0F"/>
  </w:style>
  <w:style w:type="paragraph" w:styleId="ListParagraph">
    <w:name w:val="List Paragraph"/>
    <w:basedOn w:val="Normal"/>
    <w:uiPriority w:val="34"/>
    <w:qFormat/>
    <w:rsid w:val="008468F1"/>
    <w:pPr>
      <w:ind w:left="720"/>
      <w:contextualSpacing/>
    </w:pPr>
  </w:style>
  <w:style w:type="table" w:styleId="TableGrid">
    <w:name w:val="Table Grid"/>
    <w:basedOn w:val="TableNormal"/>
    <w:uiPriority w:val="59"/>
    <w:rsid w:val="004F2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115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30CA9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TableLeft">
    <w:name w:val="Table Left"/>
    <w:basedOn w:val="Normal"/>
    <w:link w:val="TableLeftChar"/>
    <w:rsid w:val="000111DB"/>
    <w:pPr>
      <w:spacing w:before="60" w:after="60"/>
    </w:pPr>
    <w:rPr>
      <w:rFonts w:ascii="Verdana" w:hAnsi="Verdana"/>
      <w:szCs w:val="24"/>
      <w:lang w:eastAsia="en-GB"/>
    </w:rPr>
  </w:style>
  <w:style w:type="paragraph" w:customStyle="1" w:styleId="TableCentre">
    <w:name w:val="Table Centre"/>
    <w:basedOn w:val="TableLeft"/>
    <w:rsid w:val="000111DB"/>
    <w:pPr>
      <w:jc w:val="center"/>
    </w:pPr>
  </w:style>
  <w:style w:type="paragraph" w:customStyle="1" w:styleId="TableHeading">
    <w:name w:val="Table Heading"/>
    <w:basedOn w:val="Normal"/>
    <w:next w:val="TableLeft"/>
    <w:rsid w:val="000111DB"/>
    <w:pPr>
      <w:spacing w:before="120" w:after="120"/>
      <w:jc w:val="center"/>
    </w:pPr>
    <w:rPr>
      <w:rFonts w:ascii="Verdana" w:hAnsi="Verdana"/>
      <w:b/>
      <w:lang w:eastAsia="en-GB"/>
    </w:rPr>
  </w:style>
  <w:style w:type="character" w:customStyle="1" w:styleId="TableLeftChar">
    <w:name w:val="Table Left Char"/>
    <w:link w:val="TableLeft"/>
    <w:rsid w:val="000111DB"/>
    <w:rPr>
      <w:rFonts w:ascii="Verdana" w:hAnsi="Verdana"/>
      <w:szCs w:val="24"/>
      <w:lang w:val="en-US" w:eastAsia="en-GB"/>
    </w:rPr>
  </w:style>
  <w:style w:type="paragraph" w:styleId="Caption">
    <w:name w:val="caption"/>
    <w:basedOn w:val="Normal"/>
    <w:next w:val="Normal"/>
    <w:qFormat/>
    <w:rsid w:val="007E0207"/>
    <w:pPr>
      <w:tabs>
        <w:tab w:val="left" w:pos="567"/>
      </w:tabs>
      <w:spacing w:before="120" w:after="200"/>
      <w:ind w:left="567"/>
      <w:jc w:val="both"/>
    </w:pPr>
    <w:rPr>
      <w:rFonts w:ascii="Verdana" w:eastAsia="Calibri" w:hAnsi="Verdana" w:cs="Arial"/>
      <w:b/>
      <w:bCs/>
      <w:color w:val="4F81BD"/>
      <w:szCs w:val="22"/>
      <w:lang w:val="en-ZA"/>
    </w:rPr>
  </w:style>
  <w:style w:type="character" w:styleId="CommentReference">
    <w:name w:val="annotation reference"/>
    <w:basedOn w:val="DefaultParagraphFont"/>
    <w:semiHidden/>
    <w:unhideWhenUsed/>
    <w:rsid w:val="005E52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5269"/>
    <w:pPr>
      <w:tabs>
        <w:tab w:val="left" w:pos="567"/>
      </w:tabs>
      <w:spacing w:before="120" w:after="120"/>
      <w:ind w:left="567"/>
      <w:jc w:val="both"/>
    </w:pPr>
    <w:rPr>
      <w:rFonts w:ascii="Verdana" w:hAnsi="Verdana"/>
      <w:szCs w:val="22"/>
      <w:lang w:val="en-ZA"/>
    </w:rPr>
  </w:style>
  <w:style w:type="character" w:customStyle="1" w:styleId="CommentTextChar">
    <w:name w:val="Comment Text Char"/>
    <w:basedOn w:val="DefaultParagraphFont"/>
    <w:link w:val="CommentText"/>
    <w:semiHidden/>
    <w:rsid w:val="005E5269"/>
    <w:rPr>
      <w:rFonts w:ascii="Verdana" w:hAnsi="Verdana"/>
      <w:szCs w:val="22"/>
      <w:lang w:eastAsia="en-US"/>
    </w:rPr>
  </w:style>
  <w:style w:type="paragraph" w:styleId="Revision">
    <w:name w:val="Revision"/>
    <w:hidden/>
    <w:uiPriority w:val="99"/>
    <w:semiHidden/>
    <w:rsid w:val="005E5269"/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67A0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1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7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nge%20Request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Change Request.doc</Template>
  <TotalTime>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Template</vt:lpstr>
    </vt:vector>
  </TitlesOfParts>
  <Company>PricewaterhouseCoopers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Template</dc:title>
  <dc:subject>Change Request</dc:subject>
  <dc:creator>petrus</dc:creator>
  <cp:keywords>Change Request</cp:keywords>
  <cp:lastModifiedBy>Patience Ramawa</cp:lastModifiedBy>
  <cp:revision>2</cp:revision>
  <cp:lastPrinted>2021-01-06T06:10:00Z</cp:lastPrinted>
  <dcterms:created xsi:type="dcterms:W3CDTF">2022-10-20T13:00:00Z</dcterms:created>
  <dcterms:modified xsi:type="dcterms:W3CDTF">2022-10-20T13:00:00Z</dcterms:modified>
</cp:coreProperties>
</file>